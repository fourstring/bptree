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69B9A5" w14:textId="04799EB4" w:rsidR="00F10521" w:rsidRDefault="00F10521">
      <w:pPr>
        <w:pStyle w:val="a4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proofErr w:type="spellStart"/>
      <w:r w:rsidR="00A554E3">
        <w:rPr>
          <w:rFonts w:ascii="Arial" w:hAnsi="Arial"/>
        </w:rPr>
        <w:t>B</w:t>
      </w:r>
      <w:r w:rsidR="007D0E37">
        <w:rPr>
          <w:rFonts w:ascii="Arial" w:hAnsi="Arial" w:hint="eastAsia"/>
        </w:rPr>
        <w:t>P</w:t>
      </w:r>
      <w:r w:rsidR="007D0E37">
        <w:rPr>
          <w:rFonts w:ascii="Arial" w:hAnsi="Arial"/>
        </w:rPr>
        <w:t>lusTree</w:t>
      </w:r>
      <w:proofErr w:type="spellEnd"/>
      <w:r>
        <w:rPr>
          <w:rFonts w:ascii="Arial" w:hAnsi="Arial"/>
        </w:rPr>
        <w:fldChar w:fldCharType="end"/>
      </w:r>
    </w:p>
    <w:p w14:paraId="5B039EBF" w14:textId="77777777" w:rsidR="00F10521" w:rsidRDefault="00F10521">
      <w:pPr>
        <w:pStyle w:val="a4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A554E3">
        <w:rPr>
          <w:rFonts w:ascii="Arial" w:hAnsi="Arial" w:hint="eastAsia"/>
        </w:rPr>
        <w:t>测试评估报告</w:t>
      </w:r>
      <w:r>
        <w:rPr>
          <w:rFonts w:ascii="Arial" w:hAnsi="Arial"/>
        </w:rPr>
        <w:fldChar w:fldCharType="end"/>
      </w:r>
    </w:p>
    <w:p w14:paraId="34EDDAE2" w14:textId="77777777" w:rsidR="00F10521" w:rsidRDefault="00F10521">
      <w:pPr>
        <w:pStyle w:val="a4"/>
        <w:jc w:val="right"/>
      </w:pPr>
    </w:p>
    <w:p w14:paraId="23F2CD3F" w14:textId="77777777" w:rsidR="00F10521" w:rsidRDefault="00F10521">
      <w:pPr>
        <w:pStyle w:val="a4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 w14:paraId="6ADB6BF3" w14:textId="77777777" w:rsidR="00F10521" w:rsidRDefault="00F10521">
      <w:pPr>
        <w:sectPr w:rsidR="00F10521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7EC9359F" w14:textId="77777777" w:rsidR="00F10521" w:rsidRDefault="00F10521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10521" w14:paraId="5AF80C9C" w14:textId="77777777">
        <w:tc>
          <w:tcPr>
            <w:tcW w:w="2304" w:type="dxa"/>
          </w:tcPr>
          <w:p w14:paraId="081B07C8" w14:textId="77777777" w:rsidR="00F10521" w:rsidRDefault="00F10521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14:paraId="1006303E" w14:textId="77777777" w:rsidR="00F10521" w:rsidRDefault="00F10521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14:paraId="587570EC" w14:textId="77777777" w:rsidR="00F10521" w:rsidRDefault="00F10521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14:paraId="2C79E2A1" w14:textId="77777777" w:rsidR="00F10521" w:rsidRDefault="00F10521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F10521" w14:paraId="24745F31" w14:textId="77777777">
        <w:tc>
          <w:tcPr>
            <w:tcW w:w="2304" w:type="dxa"/>
          </w:tcPr>
          <w:p w14:paraId="79089981" w14:textId="66027D6E" w:rsidR="00F10521" w:rsidRDefault="00F10521">
            <w:pPr>
              <w:pStyle w:val="Tabletext"/>
            </w:pPr>
            <w:r>
              <w:rPr>
                <w:rFonts w:ascii="Times New Roman"/>
              </w:rPr>
              <w:t>&lt;</w:t>
            </w:r>
            <w:r w:rsidR="00A554E3">
              <w:rPr>
                <w:rFonts w:hint="eastAsia"/>
              </w:rPr>
              <w:t>1</w:t>
            </w:r>
            <w:r w:rsidR="005C7F68">
              <w:t>1</w:t>
            </w:r>
            <w:r>
              <w:rPr>
                <w:rFonts w:ascii="Times New Roman"/>
              </w:rPr>
              <w:t>/</w:t>
            </w:r>
            <w:r w:rsidR="00A554E3">
              <w:rPr>
                <w:rFonts w:hint="eastAsia"/>
              </w:rPr>
              <w:t>0</w:t>
            </w:r>
            <w:r w:rsidR="00A554E3">
              <w:t>5</w:t>
            </w:r>
            <w:r>
              <w:rPr>
                <w:rFonts w:ascii="Times New Roman"/>
              </w:rPr>
              <w:t>/</w:t>
            </w:r>
            <w:r w:rsidR="00A554E3">
              <w:rPr>
                <w:rFonts w:hint="eastAsia"/>
              </w:rPr>
              <w:t>2</w:t>
            </w:r>
            <w:r w:rsidR="00A554E3">
              <w:t>02</w:t>
            </w:r>
            <w:r w:rsidR="005C7F68">
              <w:t>1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 w14:paraId="59F5EC16" w14:textId="6C116ED3" w:rsidR="00F10521" w:rsidRDefault="00F10521">
            <w:pPr>
              <w:pStyle w:val="Tabletext"/>
            </w:pPr>
            <w:r>
              <w:rPr>
                <w:rFonts w:ascii="Times New Roman"/>
              </w:rPr>
              <w:t>&lt;</w:t>
            </w:r>
            <w:r w:rsidR="00A554E3">
              <w:rPr>
                <w:rFonts w:ascii="Times New Roman"/>
              </w:rPr>
              <w:t>1</w:t>
            </w:r>
            <w:r>
              <w:rPr>
                <w:rFonts w:ascii="Times New Roman"/>
              </w:rPr>
              <w:t>.</w:t>
            </w:r>
            <w:r w:rsidR="00A554E3">
              <w:rPr>
                <w:rFonts w:ascii="Times New Roman"/>
              </w:rPr>
              <w:t>0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3744" w:type="dxa"/>
          </w:tcPr>
          <w:p w14:paraId="4A6EFC81" w14:textId="7BCD62D2" w:rsidR="00F10521" w:rsidRDefault="00A554E3">
            <w:pPr>
              <w:pStyle w:val="Tabletext"/>
            </w:pPr>
            <w:r>
              <w:rPr>
                <w:rFonts w:ascii="Times New Roman" w:hint="eastAsia"/>
              </w:rPr>
              <w:t>测试完成后，撰写测试报告</w:t>
            </w:r>
          </w:p>
        </w:tc>
        <w:tc>
          <w:tcPr>
            <w:tcW w:w="2304" w:type="dxa"/>
          </w:tcPr>
          <w:p w14:paraId="1ED9CC03" w14:textId="1D83AD83" w:rsidR="00F10521" w:rsidRDefault="00661916">
            <w:pPr>
              <w:pStyle w:val="Tabletext"/>
            </w:pPr>
            <w:r>
              <w:rPr>
                <w:rFonts w:ascii="Times New Roman" w:hint="eastAsia"/>
              </w:rPr>
              <w:t>吴天龙</w:t>
            </w:r>
          </w:p>
        </w:tc>
      </w:tr>
      <w:tr w:rsidR="00F10521" w14:paraId="1605E795" w14:textId="77777777">
        <w:tc>
          <w:tcPr>
            <w:tcW w:w="2304" w:type="dxa"/>
          </w:tcPr>
          <w:p w14:paraId="1F7494F3" w14:textId="77777777" w:rsidR="00F10521" w:rsidRDefault="00F10521">
            <w:pPr>
              <w:pStyle w:val="Tabletext"/>
            </w:pPr>
          </w:p>
        </w:tc>
        <w:tc>
          <w:tcPr>
            <w:tcW w:w="1152" w:type="dxa"/>
          </w:tcPr>
          <w:p w14:paraId="5682DFF4" w14:textId="77777777" w:rsidR="00F10521" w:rsidRDefault="00F10521">
            <w:pPr>
              <w:pStyle w:val="Tabletext"/>
            </w:pPr>
          </w:p>
        </w:tc>
        <w:tc>
          <w:tcPr>
            <w:tcW w:w="3744" w:type="dxa"/>
          </w:tcPr>
          <w:p w14:paraId="75D67DE3" w14:textId="77777777" w:rsidR="00F10521" w:rsidRDefault="00F10521">
            <w:pPr>
              <w:pStyle w:val="Tabletext"/>
            </w:pPr>
          </w:p>
        </w:tc>
        <w:tc>
          <w:tcPr>
            <w:tcW w:w="2304" w:type="dxa"/>
          </w:tcPr>
          <w:p w14:paraId="40A85D09" w14:textId="77777777" w:rsidR="00F10521" w:rsidRDefault="00F10521">
            <w:pPr>
              <w:pStyle w:val="Tabletext"/>
            </w:pPr>
          </w:p>
        </w:tc>
      </w:tr>
      <w:tr w:rsidR="00F10521" w14:paraId="0DE5B875" w14:textId="77777777">
        <w:tc>
          <w:tcPr>
            <w:tcW w:w="2304" w:type="dxa"/>
          </w:tcPr>
          <w:p w14:paraId="7B91F347" w14:textId="77777777" w:rsidR="00F10521" w:rsidRDefault="00F10521">
            <w:pPr>
              <w:pStyle w:val="Tabletext"/>
            </w:pPr>
          </w:p>
        </w:tc>
        <w:tc>
          <w:tcPr>
            <w:tcW w:w="1152" w:type="dxa"/>
          </w:tcPr>
          <w:p w14:paraId="292ED4D1" w14:textId="77777777" w:rsidR="00F10521" w:rsidRDefault="00F10521">
            <w:pPr>
              <w:pStyle w:val="Tabletext"/>
            </w:pPr>
          </w:p>
        </w:tc>
        <w:tc>
          <w:tcPr>
            <w:tcW w:w="3744" w:type="dxa"/>
          </w:tcPr>
          <w:p w14:paraId="04A730AB" w14:textId="77777777" w:rsidR="00F10521" w:rsidRDefault="00F10521">
            <w:pPr>
              <w:pStyle w:val="Tabletext"/>
            </w:pPr>
          </w:p>
        </w:tc>
        <w:tc>
          <w:tcPr>
            <w:tcW w:w="2304" w:type="dxa"/>
          </w:tcPr>
          <w:p w14:paraId="1D02C253" w14:textId="77777777" w:rsidR="00F10521" w:rsidRDefault="00F10521">
            <w:pPr>
              <w:pStyle w:val="Tabletext"/>
            </w:pPr>
          </w:p>
        </w:tc>
      </w:tr>
      <w:tr w:rsidR="00F10521" w14:paraId="1E20AF90" w14:textId="77777777">
        <w:tc>
          <w:tcPr>
            <w:tcW w:w="2304" w:type="dxa"/>
          </w:tcPr>
          <w:p w14:paraId="40E20CDD" w14:textId="77777777" w:rsidR="00F10521" w:rsidRDefault="00F10521">
            <w:pPr>
              <w:pStyle w:val="Tabletext"/>
            </w:pPr>
          </w:p>
        </w:tc>
        <w:tc>
          <w:tcPr>
            <w:tcW w:w="1152" w:type="dxa"/>
          </w:tcPr>
          <w:p w14:paraId="3B144224" w14:textId="77777777" w:rsidR="00F10521" w:rsidRDefault="00F10521">
            <w:pPr>
              <w:pStyle w:val="Tabletext"/>
            </w:pPr>
          </w:p>
        </w:tc>
        <w:tc>
          <w:tcPr>
            <w:tcW w:w="3744" w:type="dxa"/>
          </w:tcPr>
          <w:p w14:paraId="133A4057" w14:textId="77777777" w:rsidR="00F10521" w:rsidRDefault="00F10521">
            <w:pPr>
              <w:pStyle w:val="Tabletext"/>
            </w:pPr>
          </w:p>
        </w:tc>
        <w:tc>
          <w:tcPr>
            <w:tcW w:w="2304" w:type="dxa"/>
          </w:tcPr>
          <w:p w14:paraId="3CC2F43D" w14:textId="77777777" w:rsidR="00F10521" w:rsidRDefault="00F10521">
            <w:pPr>
              <w:pStyle w:val="Tabletext"/>
            </w:pPr>
          </w:p>
        </w:tc>
      </w:tr>
    </w:tbl>
    <w:p w14:paraId="66FBF443" w14:textId="77777777" w:rsidR="00F10521" w:rsidRDefault="00F10521"/>
    <w:p w14:paraId="6AD69D15" w14:textId="77777777" w:rsidR="00F10521" w:rsidRDefault="00F10521">
      <w:pPr>
        <w:pStyle w:val="a4"/>
      </w:pPr>
      <w:r>
        <w:br w:type="page"/>
      </w:r>
      <w:r>
        <w:rPr>
          <w:rFonts w:hint="eastAsia"/>
        </w:rPr>
        <w:lastRenderedPageBreak/>
        <w:t>目录</w:t>
      </w:r>
    </w:p>
    <w:p w14:paraId="1E7A2E92" w14:textId="4A27C18B" w:rsidR="00174B0E" w:rsidRDefault="00F10521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 w:rsidR="00174B0E">
        <w:rPr>
          <w:noProof/>
        </w:rPr>
        <w:t>1.</w:t>
      </w:r>
      <w:r w:rsidR="00174B0E"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="00174B0E">
        <w:rPr>
          <w:noProof/>
        </w:rPr>
        <w:t>简介</w:t>
      </w:r>
      <w:r w:rsidR="00174B0E">
        <w:rPr>
          <w:noProof/>
        </w:rPr>
        <w:tab/>
      </w:r>
      <w:r w:rsidR="00174B0E">
        <w:rPr>
          <w:noProof/>
        </w:rPr>
        <w:fldChar w:fldCharType="begin"/>
      </w:r>
      <w:r w:rsidR="00174B0E">
        <w:rPr>
          <w:noProof/>
        </w:rPr>
        <w:instrText xml:space="preserve"> PAGEREF _Toc40640247 \h </w:instrText>
      </w:r>
      <w:r w:rsidR="00174B0E">
        <w:rPr>
          <w:noProof/>
        </w:rPr>
      </w:r>
      <w:r w:rsidR="00174B0E">
        <w:rPr>
          <w:noProof/>
        </w:rPr>
        <w:fldChar w:fldCharType="separate"/>
      </w:r>
      <w:r w:rsidR="00174B0E">
        <w:rPr>
          <w:noProof/>
        </w:rPr>
        <w:t>4</w:t>
      </w:r>
      <w:r w:rsidR="00174B0E">
        <w:rPr>
          <w:noProof/>
        </w:rPr>
        <w:fldChar w:fldCharType="end"/>
      </w:r>
    </w:p>
    <w:p w14:paraId="5059657D" w14:textId="4458729C" w:rsidR="00174B0E" w:rsidRDefault="00174B0E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_Toc40640248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0974D12" w14:textId="7E38A7C5" w:rsidR="00174B0E" w:rsidRDefault="00174B0E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_Toc40640249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7746B28" w14:textId="53D5F09A" w:rsidR="00174B0E" w:rsidRDefault="00174B0E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定义、首字母缩写词和缩略语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_Toc40640250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83F992C" w14:textId="7896F099" w:rsidR="00174B0E" w:rsidRDefault="00174B0E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_Toc40640251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AE41D4D" w14:textId="28563AE8" w:rsidR="00174B0E" w:rsidRDefault="00174B0E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1.5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_Toc40640252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C44F787" w14:textId="0CC50766" w:rsidR="00174B0E" w:rsidRDefault="00174B0E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测试结果摘要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_Toc40640253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CD8C6E5" w14:textId="057E5D9E" w:rsidR="00174B0E" w:rsidRDefault="00174B0E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基于需求的测试覆盖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_Toc40640254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352F24A" w14:textId="2716B2FC" w:rsidR="00174B0E" w:rsidRDefault="00174B0E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基于代码的测试覆盖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_Toc40640255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025FC70" w14:textId="6E210DB9" w:rsidR="00174B0E" w:rsidRDefault="00174B0E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缺陷报告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_Toc40640256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C5242C1" w14:textId="1EFE62E3" w:rsidR="00174B0E" w:rsidRDefault="00174B0E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测试结论与建议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_Toc40640257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886017D" w14:textId="5AD7DFCC" w:rsidR="00F10521" w:rsidRDefault="00F10521">
      <w:pPr>
        <w:pStyle w:val="a4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lastRenderedPageBreak/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A554E3">
        <w:rPr>
          <w:rFonts w:ascii="Arial" w:hAnsi="Arial" w:hint="eastAsia"/>
        </w:rPr>
        <w:t>测试评估报告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</w:p>
    <w:p w14:paraId="37F3DAA6" w14:textId="77777777" w:rsidR="00F10521" w:rsidRDefault="00F10521">
      <w:pPr>
        <w:pStyle w:val="1"/>
      </w:pPr>
      <w:bookmarkStart w:id="0" w:name="_Toc40640247"/>
      <w:r>
        <w:rPr>
          <w:rFonts w:hint="eastAsia"/>
        </w:rPr>
        <w:t>简介</w:t>
      </w:r>
      <w:bookmarkEnd w:id="0"/>
    </w:p>
    <w:p w14:paraId="231B1D77" w14:textId="685E9984" w:rsidR="00A554E3" w:rsidRPr="00A554E3" w:rsidRDefault="00A554E3" w:rsidP="00A554E3">
      <w:pPr>
        <w:pStyle w:val="a9"/>
      </w:pPr>
      <w:r>
        <w:rPr>
          <w:rFonts w:hint="eastAsia"/>
        </w:rPr>
        <w:t>本测试报告是在进行B</w:t>
      </w:r>
      <w:r>
        <w:t>+</w:t>
      </w:r>
      <w:r>
        <w:rPr>
          <w:rFonts w:hint="eastAsia"/>
        </w:rPr>
        <w:t>树的结构测试之后的总结报告，报告中主要对本次的测试结果进行汇总，以查阅分析测试效果和报告缺陷异常。</w:t>
      </w:r>
    </w:p>
    <w:p w14:paraId="2B52B591" w14:textId="77777777" w:rsidR="00F10521" w:rsidRDefault="00F10521">
      <w:pPr>
        <w:pStyle w:val="2"/>
      </w:pPr>
      <w:bookmarkStart w:id="1" w:name="_Toc40640248"/>
      <w:r>
        <w:rPr>
          <w:rFonts w:hint="eastAsia"/>
        </w:rPr>
        <w:t>目的</w:t>
      </w:r>
      <w:bookmarkEnd w:id="1"/>
    </w:p>
    <w:p w14:paraId="380E8344" w14:textId="2E9D7F3E" w:rsidR="00A554E3" w:rsidRDefault="00A554E3" w:rsidP="00A554E3">
      <w:pPr>
        <w:ind w:firstLine="720"/>
      </w:pPr>
      <w:r>
        <w:rPr>
          <w:rFonts w:hint="eastAsia"/>
        </w:rPr>
        <w:t>B</w:t>
      </w:r>
      <w:r>
        <w:t>+</w:t>
      </w:r>
      <w:r>
        <w:rPr>
          <w:rFonts w:hint="eastAsia"/>
        </w:rPr>
        <w:t>树测试报告的目的如下：</w:t>
      </w:r>
    </w:p>
    <w:p w14:paraId="6B2735AD" w14:textId="0CD88A35" w:rsidR="00A554E3" w:rsidRDefault="00A554E3" w:rsidP="00A554E3">
      <w:pPr>
        <w:numPr>
          <w:ilvl w:val="0"/>
          <w:numId w:val="22"/>
        </w:numPr>
      </w:pPr>
      <w:r>
        <w:rPr>
          <w:rFonts w:hint="eastAsia"/>
        </w:rPr>
        <w:t>汇总本次结构测试的结果，对缺陷进行分析</w:t>
      </w:r>
    </w:p>
    <w:p w14:paraId="6A3AC5D4" w14:textId="020EDE7C" w:rsidR="00A554E3" w:rsidRDefault="00A554E3" w:rsidP="00A554E3">
      <w:pPr>
        <w:numPr>
          <w:ilvl w:val="0"/>
          <w:numId w:val="22"/>
        </w:numPr>
      </w:pPr>
      <w:r>
        <w:rPr>
          <w:rFonts w:hint="eastAsia"/>
        </w:rPr>
        <w:t>为以后的测试工作提供指导和记录。</w:t>
      </w:r>
    </w:p>
    <w:p w14:paraId="350BD3B7" w14:textId="20D6B3A1" w:rsidR="00F10521" w:rsidRDefault="00F10521">
      <w:pPr>
        <w:pStyle w:val="2"/>
      </w:pPr>
      <w:bookmarkStart w:id="2" w:name="_Toc40640249"/>
      <w:r>
        <w:rPr>
          <w:rFonts w:hint="eastAsia"/>
        </w:rPr>
        <w:t>范围</w:t>
      </w:r>
      <w:bookmarkEnd w:id="2"/>
    </w:p>
    <w:p w14:paraId="57510C2B" w14:textId="598087AD" w:rsidR="00A554E3" w:rsidRPr="00A554E3" w:rsidRDefault="00A554E3" w:rsidP="00A554E3">
      <w:pPr>
        <w:pStyle w:val="a9"/>
      </w:pPr>
      <w:r>
        <w:rPr>
          <w:rFonts w:hint="eastAsia"/>
        </w:rPr>
        <w:t>B+树测试报告建立在B</w:t>
      </w:r>
      <w:r>
        <w:t>+</w:t>
      </w:r>
      <w:r>
        <w:rPr>
          <w:rFonts w:hint="eastAsia"/>
        </w:rPr>
        <w:t>树源代码、B+树测试计划、B</w:t>
      </w:r>
      <w:r>
        <w:t>+</w:t>
      </w:r>
      <w:r>
        <w:rPr>
          <w:rFonts w:hint="eastAsia"/>
        </w:rPr>
        <w:t>树测试用例之上，文档中不会对代码进行分析，也不会对测试用例进行赘述，如果有需要可以查阅相关文档。</w:t>
      </w:r>
    </w:p>
    <w:p w14:paraId="40313FD8" w14:textId="77777777" w:rsidR="00F10521" w:rsidRDefault="00F10521">
      <w:pPr>
        <w:pStyle w:val="2"/>
      </w:pPr>
      <w:bookmarkStart w:id="3" w:name="_Toc40640250"/>
      <w:r>
        <w:rPr>
          <w:rFonts w:hint="eastAsia"/>
        </w:rPr>
        <w:t>定义、首字母缩写词和缩略语</w:t>
      </w:r>
      <w:bookmarkEnd w:id="3"/>
    </w:p>
    <w:p w14:paraId="1EFC1EAB" w14:textId="454D4085" w:rsidR="00A554E3" w:rsidRDefault="00A554E3" w:rsidP="00A554E3">
      <w:pPr>
        <w:pStyle w:val="a9"/>
      </w:pPr>
      <w:r>
        <w:rPr>
          <w:rFonts w:hint="eastAsia"/>
        </w:rPr>
        <w:t>路径分析：对代码结构进行D</w:t>
      </w:r>
      <w:r>
        <w:t>D</w:t>
      </w:r>
      <w:r>
        <w:rPr>
          <w:rFonts w:hint="eastAsia"/>
        </w:rPr>
        <w:t>-路径的路径分析，以更清楚的展示代码结构，从而做到分支/条件/路径覆盖。</w:t>
      </w:r>
    </w:p>
    <w:p w14:paraId="3FF10FA6" w14:textId="7FB05115" w:rsidR="00E51933" w:rsidRPr="00A554E3" w:rsidRDefault="00E51933" w:rsidP="00E51933">
      <w:pPr>
        <w:pStyle w:val="a9"/>
      </w:pPr>
      <w:r>
        <w:rPr>
          <w:rFonts w:hint="eastAsia"/>
        </w:rPr>
        <w:t>数据流分析：对代码中的数据定义、数据使用进行分析，区分出数据定义使用路径，定义清除路径，从而对测试进行更好的指导。</w:t>
      </w:r>
    </w:p>
    <w:p w14:paraId="70CD5C5B" w14:textId="77777777" w:rsidR="00F10521" w:rsidRDefault="00F10521">
      <w:pPr>
        <w:pStyle w:val="2"/>
      </w:pPr>
      <w:bookmarkStart w:id="4" w:name="_Toc40640251"/>
      <w:r>
        <w:rPr>
          <w:rFonts w:hint="eastAsia"/>
        </w:rPr>
        <w:t>参考资料</w:t>
      </w:r>
      <w:bookmarkEnd w:id="4"/>
    </w:p>
    <w:p w14:paraId="445682AE" w14:textId="787480F4" w:rsidR="00E51933" w:rsidRDefault="00E51933" w:rsidP="00E51933">
      <w:pPr>
        <w:pStyle w:val="a9"/>
      </w:pPr>
      <w:r w:rsidRPr="00713ECB">
        <w:rPr>
          <w:rFonts w:hint="eastAsia"/>
        </w:rPr>
        <w:t>《B</w:t>
      </w:r>
      <w:r w:rsidRPr="00713ECB">
        <w:t>+树测试用例</w:t>
      </w:r>
      <w:r w:rsidRPr="00713ECB">
        <w:rPr>
          <w:rFonts w:hint="eastAsia"/>
        </w:rPr>
        <w:t>》</w:t>
      </w:r>
    </w:p>
    <w:p w14:paraId="7FB22615" w14:textId="31DC856D" w:rsidR="00E51933" w:rsidRDefault="00E51933" w:rsidP="00E51933">
      <w:pPr>
        <w:pStyle w:val="a9"/>
      </w:pPr>
      <w:r w:rsidRPr="00713ECB">
        <w:t>《</w:t>
      </w:r>
      <w:r w:rsidRPr="00713ECB">
        <w:rPr>
          <w:rFonts w:hint="eastAsia"/>
        </w:rPr>
        <w:t>B</w:t>
      </w:r>
      <w:r w:rsidRPr="00713ECB">
        <w:t>+树测试计划》</w:t>
      </w:r>
    </w:p>
    <w:p w14:paraId="0AD0CFA5" w14:textId="65B2A5CA" w:rsidR="00E51933" w:rsidRDefault="00E51933" w:rsidP="00E51933">
      <w:pPr>
        <w:pStyle w:val="a9"/>
      </w:pPr>
      <w:r w:rsidRPr="00713ECB">
        <w:t>《</w:t>
      </w:r>
      <w:r w:rsidRPr="00713ECB">
        <w:rPr>
          <w:rFonts w:hint="eastAsia"/>
        </w:rPr>
        <w:t>B</w:t>
      </w:r>
      <w:r w:rsidRPr="00713ECB">
        <w:t>+树路径分析</w:t>
      </w:r>
      <w:r w:rsidR="00C959C4">
        <w:rPr>
          <w:rFonts w:hint="eastAsia"/>
        </w:rPr>
        <w:t>及</w:t>
      </w:r>
      <w:r w:rsidR="00C959C4" w:rsidRPr="00713ECB">
        <w:rPr>
          <w:rFonts w:hint="eastAsia"/>
        </w:rPr>
        <w:t>结构测试覆盖率报告</w:t>
      </w:r>
      <w:r w:rsidRPr="00713ECB">
        <w:t>》</w:t>
      </w:r>
    </w:p>
    <w:p w14:paraId="513D018D" w14:textId="58FFAA39" w:rsidR="00E51933" w:rsidRDefault="00E51933" w:rsidP="00E51933">
      <w:pPr>
        <w:pStyle w:val="a9"/>
      </w:pPr>
      <w:r w:rsidRPr="00713ECB">
        <w:t>《</w:t>
      </w:r>
      <w:r w:rsidRPr="00713ECB">
        <w:rPr>
          <w:rFonts w:hint="eastAsia"/>
        </w:rPr>
        <w:t>B</w:t>
      </w:r>
      <w:r w:rsidRPr="00713ECB">
        <w:t>+树数据流分析</w:t>
      </w:r>
      <w:r w:rsidR="00C959C4">
        <w:rPr>
          <w:rFonts w:hint="eastAsia"/>
        </w:rPr>
        <w:t>及数据流</w:t>
      </w:r>
      <w:r w:rsidR="00C959C4" w:rsidRPr="00713ECB">
        <w:rPr>
          <w:rFonts w:hint="eastAsia"/>
        </w:rPr>
        <w:t>测试覆盖率报告</w:t>
      </w:r>
      <w:r w:rsidRPr="00713ECB">
        <w:t>》</w:t>
      </w:r>
    </w:p>
    <w:p w14:paraId="3875E23A" w14:textId="3D23828F" w:rsidR="00F10521" w:rsidRDefault="00F10521">
      <w:pPr>
        <w:pStyle w:val="2"/>
      </w:pPr>
      <w:bookmarkStart w:id="5" w:name="_Toc40640252"/>
      <w:r>
        <w:rPr>
          <w:rFonts w:hint="eastAsia"/>
        </w:rPr>
        <w:t>概述</w:t>
      </w:r>
      <w:bookmarkEnd w:id="5"/>
    </w:p>
    <w:p w14:paraId="1F4BEBCB" w14:textId="77777777" w:rsidR="00F10521" w:rsidRDefault="00F10521">
      <w:pPr>
        <w:pStyle w:val="1"/>
      </w:pPr>
      <w:bookmarkStart w:id="6" w:name="_Toc40640253"/>
      <w:r>
        <w:rPr>
          <w:rFonts w:hint="eastAsia"/>
        </w:rPr>
        <w:t>测试结果摘要</w:t>
      </w:r>
      <w:bookmarkEnd w:id="6"/>
    </w:p>
    <w:p w14:paraId="013606F0" w14:textId="25E15E71" w:rsidR="00E51933" w:rsidRDefault="00E51933" w:rsidP="00E51933">
      <w:pPr>
        <w:ind w:firstLine="720"/>
      </w:pPr>
      <w:r>
        <w:rPr>
          <w:rFonts w:hint="eastAsia"/>
        </w:rPr>
        <w:t>测试总共用了两种方法：基于路径的结构测试 以及 基于数据流的结构测试</w:t>
      </w:r>
    </w:p>
    <w:p w14:paraId="51F0CF92" w14:textId="1152A7A6" w:rsidR="00E51933" w:rsidRDefault="00E51933" w:rsidP="00E51933">
      <w:pPr>
        <w:ind w:firstLine="720"/>
      </w:pPr>
      <w:r>
        <w:rPr>
          <w:rFonts w:hint="eastAsia"/>
        </w:rPr>
        <w:t>在基于路径的结构测试中</w:t>
      </w:r>
      <w:r w:rsidR="009735BF">
        <w:rPr>
          <w:rFonts w:hint="eastAsia"/>
        </w:rPr>
        <w:t>，覆盖率达到了100%，具体的覆盖率如下</w:t>
      </w:r>
    </w:p>
    <w:p w14:paraId="5524BEDA" w14:textId="6B76E113" w:rsidR="009735BF" w:rsidRDefault="009735BF" w:rsidP="00E51933">
      <w:pPr>
        <w:ind w:firstLine="720"/>
      </w:pPr>
      <w:r>
        <w:rPr>
          <w:rFonts w:hint="eastAsia"/>
        </w:rPr>
        <w:t>C</w:t>
      </w:r>
      <w:r>
        <w:t>lass: 100%</w:t>
      </w:r>
      <w:r>
        <w:rPr>
          <w:rFonts w:hint="eastAsia"/>
        </w:rPr>
        <w:t>（5/5）</w:t>
      </w:r>
      <w:r>
        <w:tab/>
        <w:t>Method: 100%</w:t>
      </w:r>
      <w:r>
        <w:rPr>
          <w:rFonts w:hint="eastAsia"/>
        </w:rPr>
        <w:t>（38/38）</w:t>
      </w:r>
      <w:r>
        <w:t xml:space="preserve"> </w:t>
      </w:r>
      <w:r>
        <w:tab/>
        <w:t>L</w:t>
      </w:r>
      <w:r>
        <w:rPr>
          <w:rFonts w:hint="eastAsia"/>
        </w:rPr>
        <w:t>ine</w:t>
      </w:r>
      <w:r>
        <w:t xml:space="preserve">: </w:t>
      </w:r>
      <w:r w:rsidR="000456C1">
        <w:t xml:space="preserve"> </w:t>
      </w:r>
      <w:r>
        <w:t>%</w:t>
      </w:r>
      <w:r>
        <w:rPr>
          <w:rFonts w:hint="eastAsia"/>
        </w:rPr>
        <w:t>（/）</w:t>
      </w:r>
    </w:p>
    <w:p w14:paraId="214EABDB" w14:textId="6223BC29" w:rsidR="009735BF" w:rsidRDefault="009735BF" w:rsidP="00E51933">
      <w:pPr>
        <w:ind w:firstLine="720"/>
      </w:pPr>
    </w:p>
    <w:p w14:paraId="0FF6554D" w14:textId="48F252F5" w:rsidR="009735BF" w:rsidRDefault="009735BF" w:rsidP="00E51933">
      <w:pPr>
        <w:ind w:firstLine="720"/>
      </w:pPr>
      <w:r>
        <w:rPr>
          <w:rFonts w:hint="eastAsia"/>
        </w:rPr>
        <w:t>在基于数据流的结构测试中，覆盖率接近100%，具体的覆盖率如下：</w:t>
      </w:r>
    </w:p>
    <w:p w14:paraId="13654AF6" w14:textId="1EBB663A" w:rsidR="009735BF" w:rsidRDefault="009735BF" w:rsidP="00E51933">
      <w:pPr>
        <w:ind w:firstLine="720"/>
      </w:pPr>
      <w:r>
        <w:rPr>
          <w:rFonts w:hint="eastAsia"/>
        </w:rPr>
        <w:t>C</w:t>
      </w:r>
      <w:r>
        <w:t>lass: 100%</w:t>
      </w:r>
      <w:r>
        <w:rPr>
          <w:rFonts w:hint="eastAsia"/>
        </w:rPr>
        <w:t>（5/5）</w:t>
      </w:r>
      <w:r>
        <w:t xml:space="preserve"> </w:t>
      </w:r>
      <w:r>
        <w:tab/>
        <w:t>Method: 100%</w:t>
      </w:r>
      <w:r>
        <w:rPr>
          <w:rFonts w:hint="eastAsia"/>
        </w:rPr>
        <w:t>（38/38）</w:t>
      </w:r>
      <w:r>
        <w:tab/>
      </w:r>
      <w:r>
        <w:tab/>
        <w:t>L</w:t>
      </w:r>
      <w:r>
        <w:rPr>
          <w:rFonts w:hint="eastAsia"/>
        </w:rPr>
        <w:t>ine：</w:t>
      </w:r>
      <w:r w:rsidR="002C1546">
        <w:rPr>
          <w:rFonts w:hint="eastAsia"/>
        </w:rPr>
        <w:t xml:space="preserve"> </w:t>
      </w:r>
      <w:r>
        <w:rPr>
          <w:rFonts w:hint="eastAsia"/>
        </w:rPr>
        <w:t>%（/）</w:t>
      </w:r>
    </w:p>
    <w:p w14:paraId="0E0C8E73" w14:textId="12C18A20" w:rsidR="009735BF" w:rsidRDefault="009735BF" w:rsidP="00E51933">
      <w:pPr>
        <w:ind w:firstLine="720"/>
      </w:pPr>
    </w:p>
    <w:p w14:paraId="25DCB7E2" w14:textId="53E21E12" w:rsidR="009735BF" w:rsidRDefault="009735BF" w:rsidP="00E51933">
      <w:pPr>
        <w:ind w:firstLine="720"/>
      </w:pPr>
      <w:r>
        <w:rPr>
          <w:rFonts w:hint="eastAsia"/>
        </w:rPr>
        <w:t>所有的测试用例中，通过了</w:t>
      </w:r>
      <w:r w:rsidR="00C449D1">
        <w:t>53</w:t>
      </w:r>
      <w:r>
        <w:rPr>
          <w:rFonts w:hint="eastAsia"/>
        </w:rPr>
        <w:t>个测试用例，</w:t>
      </w:r>
      <w:r w:rsidR="00C449D1">
        <w:t>1</w:t>
      </w:r>
      <w:r>
        <w:rPr>
          <w:rFonts w:hint="eastAsia"/>
        </w:rPr>
        <w:t>个测试用例未通过，是B</w:t>
      </w:r>
      <w:r>
        <w:t>+</w:t>
      </w:r>
      <w:proofErr w:type="gramStart"/>
      <w:r>
        <w:rPr>
          <w:rFonts w:hint="eastAsia"/>
        </w:rPr>
        <w:t>树实现</w:t>
      </w:r>
      <w:proofErr w:type="gramEnd"/>
      <w:r>
        <w:rPr>
          <w:rFonts w:hint="eastAsia"/>
        </w:rPr>
        <w:t>的</w:t>
      </w:r>
      <w:r w:rsidR="000042E9">
        <w:rPr>
          <w:rFonts w:hint="eastAsia"/>
        </w:rPr>
        <w:t>问题</w:t>
      </w:r>
      <w:r>
        <w:rPr>
          <w:rFonts w:hint="eastAsia"/>
        </w:rPr>
        <w:t>导致。</w:t>
      </w:r>
    </w:p>
    <w:p w14:paraId="4434A1A6" w14:textId="77777777" w:rsidR="009735BF" w:rsidRDefault="009735BF" w:rsidP="00E51933">
      <w:pPr>
        <w:ind w:firstLine="720"/>
      </w:pPr>
    </w:p>
    <w:p w14:paraId="55C4733F" w14:textId="5272AD84" w:rsidR="00F10521" w:rsidRDefault="00E51933">
      <w:pPr>
        <w:pStyle w:val="1"/>
      </w:pPr>
      <w:bookmarkStart w:id="7" w:name="_Toc40640254"/>
      <w:r>
        <w:rPr>
          <w:rFonts w:hint="eastAsia"/>
        </w:rPr>
        <w:t>基于需求的测试覆盖</w:t>
      </w:r>
      <w:bookmarkEnd w:id="7"/>
    </w:p>
    <w:p w14:paraId="14777926" w14:textId="63347BDE" w:rsidR="009735BF" w:rsidRPr="009735BF" w:rsidRDefault="009735BF" w:rsidP="009735BF">
      <w:pPr>
        <w:ind w:left="720"/>
      </w:pPr>
      <w:r>
        <w:rPr>
          <w:rFonts w:hint="eastAsia"/>
        </w:rPr>
        <w:t>本次</w:t>
      </w:r>
      <w:r>
        <w:t>B</w:t>
      </w:r>
      <w:r>
        <w:rPr>
          <w:rFonts w:hint="eastAsia"/>
        </w:rPr>
        <w:t>+树的测试中不针对需求进行测试，更多的是针对代码进行分析测试，因此本节不是本文档的重点。</w:t>
      </w:r>
    </w:p>
    <w:p w14:paraId="48A2EC3A" w14:textId="2FE73474" w:rsidR="009735BF" w:rsidRDefault="00F10521" w:rsidP="00D6701A">
      <w:pPr>
        <w:pStyle w:val="1"/>
      </w:pPr>
      <w:bookmarkStart w:id="8" w:name="_Toc40640255"/>
      <w:r>
        <w:rPr>
          <w:rFonts w:hint="eastAsia"/>
        </w:rPr>
        <w:lastRenderedPageBreak/>
        <w:t>基于代码的测试覆盖</w:t>
      </w:r>
      <w:bookmarkEnd w:id="8"/>
    </w:p>
    <w:p w14:paraId="53D42380" w14:textId="2FBFD516" w:rsidR="00D6701A" w:rsidRDefault="00D6701A" w:rsidP="00D6701A">
      <w:pPr>
        <w:numPr>
          <w:ilvl w:val="1"/>
          <w:numId w:val="1"/>
        </w:numPr>
      </w:pPr>
      <w:r>
        <w:rPr>
          <w:rFonts w:hint="eastAsia"/>
        </w:rPr>
        <w:t>代码覆盖率及缺陷分布</w:t>
      </w:r>
    </w:p>
    <w:p w14:paraId="12F99F18" w14:textId="77777777" w:rsidR="00D6701A" w:rsidRDefault="00D6701A" w:rsidP="00D6701A">
      <w:pPr>
        <w:spacing w:after="120"/>
        <w:jc w:val="center"/>
        <w:rPr>
          <w:rFonts w:ascii="Times New Roman"/>
          <w:b/>
          <w:snapToGrid/>
          <w:sz w:val="21"/>
          <w:szCs w:val="21"/>
        </w:rPr>
      </w:pPr>
      <w:r>
        <w:rPr>
          <w:rFonts w:ascii="Times New Roman" w:hint="eastAsia"/>
          <w:b/>
          <w:sz w:val="21"/>
          <w:szCs w:val="21"/>
        </w:rPr>
        <w:t>表</w:t>
      </w:r>
      <w:r>
        <w:rPr>
          <w:rFonts w:ascii="Times New Roman"/>
          <w:b/>
          <w:sz w:val="21"/>
          <w:szCs w:val="21"/>
        </w:rPr>
        <w:t xml:space="preserve">1  </w:t>
      </w:r>
      <w:r>
        <w:rPr>
          <w:rFonts w:ascii="Times New Roman" w:hint="eastAsia"/>
          <w:b/>
          <w:sz w:val="21"/>
          <w:szCs w:val="21"/>
        </w:rPr>
        <w:t>需求覆盖率及缺陷分布</w:t>
      </w:r>
    </w:p>
    <w:tbl>
      <w:tblPr>
        <w:tblStyle w:val="af1"/>
        <w:tblW w:w="0" w:type="auto"/>
        <w:tblInd w:w="-5" w:type="dxa"/>
        <w:tblLook w:val="04A0" w:firstRow="1" w:lastRow="0" w:firstColumn="1" w:lastColumn="0" w:noHBand="0" w:noVBand="1"/>
      </w:tblPr>
      <w:tblGrid>
        <w:gridCol w:w="680"/>
        <w:gridCol w:w="3236"/>
        <w:gridCol w:w="979"/>
        <w:gridCol w:w="1116"/>
        <w:gridCol w:w="1112"/>
        <w:gridCol w:w="1116"/>
        <w:gridCol w:w="1116"/>
      </w:tblGrid>
      <w:tr w:rsidR="00F97986" w:rsidRPr="00E628A6" w14:paraId="741C45D2" w14:textId="77777777" w:rsidTr="00E628A6">
        <w:tc>
          <w:tcPr>
            <w:tcW w:w="39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5312EAE4" w14:textId="77777777" w:rsidR="00E628A6" w:rsidRPr="00E628A6" w:rsidRDefault="00E628A6" w:rsidP="00E628A6">
            <w:pPr>
              <w:rPr>
                <w:b/>
              </w:rPr>
            </w:pPr>
            <w:r w:rsidRPr="00E628A6">
              <w:rPr>
                <w:rFonts w:hint="eastAsia"/>
                <w:b/>
              </w:rPr>
              <w:t>测试内容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17CA12F5" w14:textId="77777777" w:rsidR="00E628A6" w:rsidRPr="00E628A6" w:rsidRDefault="00E628A6" w:rsidP="00E628A6">
            <w:pPr>
              <w:rPr>
                <w:b/>
              </w:rPr>
            </w:pPr>
            <w:r w:rsidRPr="00E628A6">
              <w:rPr>
                <w:rFonts w:hint="eastAsia"/>
                <w:b/>
              </w:rPr>
              <w:t>测试</w:t>
            </w:r>
          </w:p>
          <w:p w14:paraId="3E460A95" w14:textId="77777777" w:rsidR="00E628A6" w:rsidRPr="00E628A6" w:rsidRDefault="00E628A6" w:rsidP="00E628A6">
            <w:pPr>
              <w:rPr>
                <w:b/>
              </w:rPr>
            </w:pPr>
            <w:proofErr w:type="gramStart"/>
            <w:r w:rsidRPr="00E628A6">
              <w:rPr>
                <w:rFonts w:hint="eastAsia"/>
                <w:b/>
              </w:rPr>
              <w:t>用例数</w:t>
            </w:r>
            <w:proofErr w:type="gramEnd"/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2010DE35" w14:textId="77777777" w:rsidR="00E628A6" w:rsidRPr="00E628A6" w:rsidRDefault="00E628A6" w:rsidP="00E628A6">
            <w:pPr>
              <w:rPr>
                <w:b/>
              </w:rPr>
            </w:pPr>
            <w:r w:rsidRPr="00E628A6">
              <w:rPr>
                <w:rFonts w:hint="eastAsia"/>
                <w:b/>
              </w:rPr>
              <w:t>需求</w:t>
            </w:r>
          </w:p>
          <w:p w14:paraId="42295632" w14:textId="77777777" w:rsidR="00E628A6" w:rsidRPr="00E628A6" w:rsidRDefault="00E628A6" w:rsidP="00E628A6">
            <w:pPr>
              <w:rPr>
                <w:b/>
              </w:rPr>
            </w:pPr>
            <w:r w:rsidRPr="00E628A6">
              <w:rPr>
                <w:rFonts w:hint="eastAsia"/>
                <w:b/>
              </w:rPr>
              <w:t>覆盖率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46DC85D2" w14:textId="77777777" w:rsidR="00E628A6" w:rsidRPr="00E628A6" w:rsidRDefault="00E628A6" w:rsidP="00E628A6">
            <w:pPr>
              <w:rPr>
                <w:b/>
              </w:rPr>
            </w:pPr>
            <w:r w:rsidRPr="00E628A6">
              <w:rPr>
                <w:rFonts w:hint="eastAsia"/>
                <w:b/>
              </w:rPr>
              <w:t>缺陷数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150691F9" w14:textId="77777777" w:rsidR="00E628A6" w:rsidRPr="00E628A6" w:rsidRDefault="00E628A6" w:rsidP="00E628A6">
            <w:pPr>
              <w:rPr>
                <w:b/>
              </w:rPr>
            </w:pPr>
            <w:r w:rsidRPr="00E628A6">
              <w:rPr>
                <w:rFonts w:hint="eastAsia"/>
                <w:b/>
              </w:rPr>
              <w:t>缺陷率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381AB847" w14:textId="77777777" w:rsidR="00E628A6" w:rsidRPr="00E628A6" w:rsidRDefault="00E628A6" w:rsidP="00E628A6">
            <w:pPr>
              <w:rPr>
                <w:b/>
              </w:rPr>
            </w:pPr>
            <w:r w:rsidRPr="00E628A6">
              <w:rPr>
                <w:rFonts w:hint="eastAsia"/>
                <w:b/>
              </w:rPr>
              <w:t>备注</w:t>
            </w:r>
          </w:p>
        </w:tc>
      </w:tr>
      <w:tr w:rsidR="009E05AE" w:rsidRPr="00E628A6" w14:paraId="3B3DB134" w14:textId="77777777" w:rsidTr="005E2DF1">
        <w:tc>
          <w:tcPr>
            <w:tcW w:w="680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33C7F174" w14:textId="77777777" w:rsidR="009E05AE" w:rsidRPr="00E628A6" w:rsidRDefault="009E05AE" w:rsidP="009E05AE">
            <w:pPr>
              <w:rPr>
                <w:b/>
                <w:i/>
              </w:rPr>
            </w:pPr>
          </w:p>
        </w:tc>
        <w:tc>
          <w:tcPr>
            <w:tcW w:w="3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6B786" w14:textId="4DEA5909" w:rsidR="009E05AE" w:rsidRPr="00F97986" w:rsidRDefault="009E05AE" w:rsidP="009E05AE">
            <w:pPr>
              <w:rPr>
                <w:bCs/>
              </w:rPr>
            </w:pPr>
            <w:proofErr w:type="spellStart"/>
            <w:r w:rsidRPr="00F97986">
              <w:rPr>
                <w:bCs/>
              </w:rPr>
              <w:t>LeafN</w:t>
            </w:r>
            <w:r w:rsidRPr="00F97986">
              <w:rPr>
                <w:rFonts w:hint="eastAsia"/>
                <w:bCs/>
              </w:rPr>
              <w:t>ode</w:t>
            </w:r>
            <w:r w:rsidRPr="00F97986">
              <w:rPr>
                <w:bCs/>
              </w:rPr>
              <w:t>.LeafNode</w:t>
            </w:r>
            <w:proofErr w:type="spellEnd"/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B54FE" w14:textId="160CE8C2" w:rsidR="009E05AE" w:rsidRPr="00E628A6" w:rsidRDefault="009E05AE" w:rsidP="009E05AE">
            <w:pPr>
              <w:rPr>
                <w:iCs/>
              </w:rPr>
            </w:pPr>
            <w:r>
              <w:rPr>
                <w:rFonts w:hint="eastAsia"/>
                <w:iCs/>
              </w:rPr>
              <w:t>1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8486D" w14:textId="06F461E7" w:rsidR="009E05AE" w:rsidRPr="00E628A6" w:rsidRDefault="009E05AE" w:rsidP="009E05AE">
            <w:pPr>
              <w:rPr>
                <w:iCs/>
              </w:rPr>
            </w:pPr>
            <w:r w:rsidRPr="00F97986">
              <w:rPr>
                <w:iCs/>
              </w:rPr>
              <w:t>100%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F4144" w14:textId="61AFAB0F" w:rsidR="009E05AE" w:rsidRPr="00E628A6" w:rsidRDefault="009E05AE" w:rsidP="009E05AE">
            <w:pPr>
              <w:rPr>
                <w:iCs/>
              </w:rPr>
            </w:pPr>
            <w:r>
              <w:rPr>
                <w:rFonts w:hint="eastAsia"/>
                <w:iCs/>
              </w:rPr>
              <w:t>0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772A4" w14:textId="4A59D1AC" w:rsidR="009E05AE" w:rsidRPr="00E628A6" w:rsidRDefault="009E05AE" w:rsidP="009E05AE">
            <w:pPr>
              <w:rPr>
                <w:iCs/>
              </w:rPr>
            </w:pPr>
            <w:r w:rsidRPr="00F97986">
              <w:rPr>
                <w:iCs/>
              </w:rPr>
              <w:t>0%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5EC7A" w14:textId="77777777" w:rsidR="009E05AE" w:rsidRPr="00E628A6" w:rsidRDefault="009E05AE" w:rsidP="009E05AE">
            <w:pPr>
              <w:rPr>
                <w:iCs/>
              </w:rPr>
            </w:pPr>
          </w:p>
        </w:tc>
      </w:tr>
      <w:tr w:rsidR="009E05AE" w:rsidRPr="00E628A6" w14:paraId="3AF32FDA" w14:textId="77777777" w:rsidTr="005E2DF1">
        <w:tc>
          <w:tcPr>
            <w:tcW w:w="6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7700444" w14:textId="77777777" w:rsidR="009E05AE" w:rsidRPr="00E628A6" w:rsidRDefault="009E05AE" w:rsidP="009E05AE">
            <w:pPr>
              <w:rPr>
                <w:b/>
                <w:i/>
              </w:rPr>
            </w:pPr>
          </w:p>
        </w:tc>
        <w:tc>
          <w:tcPr>
            <w:tcW w:w="3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08C1B" w14:textId="32669E97" w:rsidR="009E05AE" w:rsidRPr="00F97986" w:rsidRDefault="009E05AE" w:rsidP="009E05AE">
            <w:pPr>
              <w:rPr>
                <w:bCs/>
              </w:rPr>
            </w:pPr>
            <w:proofErr w:type="spellStart"/>
            <w:r w:rsidRPr="00F97986">
              <w:rPr>
                <w:bCs/>
              </w:rPr>
              <w:t>LeafNode.getValue</w:t>
            </w:r>
            <w:proofErr w:type="spellEnd"/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BB4C3" w14:textId="084A20C3" w:rsidR="009E05AE" w:rsidRPr="00E628A6" w:rsidRDefault="009E05AE" w:rsidP="009E05AE">
            <w:pPr>
              <w:rPr>
                <w:iCs/>
              </w:rPr>
            </w:pPr>
            <w:r>
              <w:rPr>
                <w:rFonts w:hint="eastAsia"/>
                <w:iCs/>
              </w:rPr>
              <w:t>2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26538" w14:textId="303846C9" w:rsidR="009E05AE" w:rsidRPr="00E628A6" w:rsidRDefault="009E05AE" w:rsidP="009E05AE">
            <w:pPr>
              <w:rPr>
                <w:iCs/>
              </w:rPr>
            </w:pPr>
            <w:r w:rsidRPr="00F97986">
              <w:rPr>
                <w:iCs/>
              </w:rPr>
              <w:t>100%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20104" w14:textId="2B425BBB" w:rsidR="009E05AE" w:rsidRPr="00E628A6" w:rsidRDefault="009E05AE" w:rsidP="009E05AE">
            <w:pPr>
              <w:rPr>
                <w:iCs/>
              </w:rPr>
            </w:pPr>
            <w:r>
              <w:rPr>
                <w:rFonts w:hint="eastAsia"/>
                <w:iCs/>
              </w:rPr>
              <w:t>0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DD0F7" w14:textId="6D721840" w:rsidR="009E05AE" w:rsidRPr="00E628A6" w:rsidRDefault="009E05AE" w:rsidP="009E05AE">
            <w:pPr>
              <w:rPr>
                <w:iCs/>
              </w:rPr>
            </w:pPr>
            <w:r w:rsidRPr="00F97986">
              <w:rPr>
                <w:iCs/>
              </w:rPr>
              <w:t>0%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67DC2" w14:textId="77777777" w:rsidR="009E05AE" w:rsidRPr="00E628A6" w:rsidRDefault="009E05AE" w:rsidP="009E05AE">
            <w:pPr>
              <w:rPr>
                <w:iCs/>
              </w:rPr>
            </w:pPr>
          </w:p>
        </w:tc>
      </w:tr>
      <w:tr w:rsidR="009E05AE" w:rsidRPr="00E628A6" w14:paraId="6D948D70" w14:textId="77777777" w:rsidTr="005E2DF1">
        <w:tc>
          <w:tcPr>
            <w:tcW w:w="6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40CCE2E" w14:textId="77777777" w:rsidR="009E05AE" w:rsidRPr="00E628A6" w:rsidRDefault="009E05AE" w:rsidP="009E05AE">
            <w:pPr>
              <w:rPr>
                <w:b/>
                <w:i/>
              </w:rPr>
            </w:pPr>
          </w:p>
        </w:tc>
        <w:tc>
          <w:tcPr>
            <w:tcW w:w="3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E77C6" w14:textId="1E221723" w:rsidR="009E05AE" w:rsidRPr="00F97986" w:rsidRDefault="009E05AE" w:rsidP="009E05AE">
            <w:pPr>
              <w:rPr>
                <w:bCs/>
              </w:rPr>
            </w:pPr>
            <w:proofErr w:type="spellStart"/>
            <w:r w:rsidRPr="00F97986">
              <w:rPr>
                <w:bCs/>
              </w:rPr>
              <w:t>LeafNode.deleteValue</w:t>
            </w:r>
            <w:proofErr w:type="spellEnd"/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5E88F" w14:textId="1ED79ADB" w:rsidR="009E05AE" w:rsidRPr="00E628A6" w:rsidRDefault="009E05AE" w:rsidP="009E05AE">
            <w:pPr>
              <w:rPr>
                <w:iCs/>
              </w:rPr>
            </w:pPr>
            <w:r>
              <w:rPr>
                <w:rFonts w:hint="eastAsia"/>
                <w:iCs/>
              </w:rPr>
              <w:t>2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772B8" w14:textId="59DDBEAE" w:rsidR="009E05AE" w:rsidRPr="00E628A6" w:rsidRDefault="009E05AE" w:rsidP="009E05AE">
            <w:pPr>
              <w:rPr>
                <w:iCs/>
              </w:rPr>
            </w:pPr>
            <w:r w:rsidRPr="00F97986">
              <w:rPr>
                <w:iCs/>
              </w:rPr>
              <w:t>100%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8BC3C" w14:textId="2BC5E363" w:rsidR="009E05AE" w:rsidRPr="00E628A6" w:rsidRDefault="009E05AE" w:rsidP="009E05AE">
            <w:pPr>
              <w:rPr>
                <w:iCs/>
              </w:rPr>
            </w:pPr>
            <w:r>
              <w:rPr>
                <w:rFonts w:hint="eastAsia"/>
                <w:iCs/>
              </w:rPr>
              <w:t>0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A16E7" w14:textId="4A73417B" w:rsidR="009E05AE" w:rsidRPr="00E628A6" w:rsidRDefault="009E05AE" w:rsidP="009E05AE">
            <w:pPr>
              <w:rPr>
                <w:iCs/>
              </w:rPr>
            </w:pPr>
            <w:r w:rsidRPr="00F97986">
              <w:rPr>
                <w:iCs/>
              </w:rPr>
              <w:t>0%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D4BDE" w14:textId="77777777" w:rsidR="009E05AE" w:rsidRPr="00E628A6" w:rsidRDefault="009E05AE" w:rsidP="009E05AE">
            <w:pPr>
              <w:rPr>
                <w:iCs/>
              </w:rPr>
            </w:pPr>
          </w:p>
        </w:tc>
      </w:tr>
      <w:tr w:rsidR="009E05AE" w:rsidRPr="00E628A6" w14:paraId="2BF7F7F9" w14:textId="77777777" w:rsidTr="005E2DF1">
        <w:tc>
          <w:tcPr>
            <w:tcW w:w="6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E2CF5C3" w14:textId="77777777" w:rsidR="009E05AE" w:rsidRPr="00E628A6" w:rsidRDefault="009E05AE" w:rsidP="009E05AE">
            <w:pPr>
              <w:rPr>
                <w:b/>
                <w:i/>
              </w:rPr>
            </w:pPr>
          </w:p>
        </w:tc>
        <w:tc>
          <w:tcPr>
            <w:tcW w:w="3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D05F8" w14:textId="25DEC50C" w:rsidR="009E05AE" w:rsidRPr="00F97986" w:rsidRDefault="009E05AE" w:rsidP="009E05AE">
            <w:pPr>
              <w:rPr>
                <w:bCs/>
              </w:rPr>
            </w:pPr>
            <w:proofErr w:type="spellStart"/>
            <w:r w:rsidRPr="00F97986">
              <w:rPr>
                <w:bCs/>
              </w:rPr>
              <w:t>LeafNode.insertValue</w:t>
            </w:r>
            <w:proofErr w:type="spellEnd"/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AC38D" w14:textId="3F9854F1" w:rsidR="009E05AE" w:rsidRPr="00E628A6" w:rsidRDefault="009E05AE" w:rsidP="009E05AE">
            <w:pPr>
              <w:rPr>
                <w:iCs/>
              </w:rPr>
            </w:pPr>
            <w:r>
              <w:rPr>
                <w:iCs/>
              </w:rPr>
              <w:t>3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CC480" w14:textId="6CB76CC2" w:rsidR="009E05AE" w:rsidRPr="00E628A6" w:rsidRDefault="009E05AE" w:rsidP="009E05AE">
            <w:pPr>
              <w:rPr>
                <w:iCs/>
              </w:rPr>
            </w:pPr>
            <w:r w:rsidRPr="00F97986">
              <w:rPr>
                <w:iCs/>
              </w:rPr>
              <w:t>100%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B38E4" w14:textId="61B10742" w:rsidR="009E05AE" w:rsidRPr="00E628A6" w:rsidRDefault="009E05AE" w:rsidP="009E05AE">
            <w:pPr>
              <w:rPr>
                <w:iCs/>
              </w:rPr>
            </w:pPr>
            <w:r>
              <w:rPr>
                <w:rFonts w:hint="eastAsia"/>
                <w:iCs/>
              </w:rPr>
              <w:t>0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26D39" w14:textId="78F0F9BE" w:rsidR="009E05AE" w:rsidRPr="00E628A6" w:rsidRDefault="009E05AE" w:rsidP="009E05AE">
            <w:pPr>
              <w:rPr>
                <w:iCs/>
              </w:rPr>
            </w:pPr>
            <w:r w:rsidRPr="00F97986">
              <w:rPr>
                <w:iCs/>
              </w:rPr>
              <w:t>0%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52135" w14:textId="77777777" w:rsidR="009E05AE" w:rsidRPr="00E628A6" w:rsidRDefault="009E05AE" w:rsidP="009E05AE">
            <w:pPr>
              <w:rPr>
                <w:iCs/>
              </w:rPr>
            </w:pPr>
          </w:p>
        </w:tc>
      </w:tr>
      <w:tr w:rsidR="009E05AE" w:rsidRPr="00E628A6" w14:paraId="600BADE5" w14:textId="77777777" w:rsidTr="005E2DF1">
        <w:tc>
          <w:tcPr>
            <w:tcW w:w="6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72C5749" w14:textId="77777777" w:rsidR="009E05AE" w:rsidRPr="00E628A6" w:rsidRDefault="009E05AE" w:rsidP="009E05AE">
            <w:pPr>
              <w:rPr>
                <w:b/>
                <w:i/>
              </w:rPr>
            </w:pPr>
          </w:p>
        </w:tc>
        <w:tc>
          <w:tcPr>
            <w:tcW w:w="3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D461D" w14:textId="6E3A2E0E" w:rsidR="009E05AE" w:rsidRPr="00F97986" w:rsidRDefault="009E05AE" w:rsidP="009E05AE">
            <w:pPr>
              <w:rPr>
                <w:bCs/>
              </w:rPr>
            </w:pPr>
            <w:proofErr w:type="spellStart"/>
            <w:r w:rsidRPr="00F97986">
              <w:rPr>
                <w:bCs/>
              </w:rPr>
              <w:t>LeafNode.getFirstLeafKey</w:t>
            </w:r>
            <w:proofErr w:type="spellEnd"/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7A206" w14:textId="032E5A17" w:rsidR="009E05AE" w:rsidRPr="00E628A6" w:rsidRDefault="009E05AE" w:rsidP="009E05AE">
            <w:pPr>
              <w:rPr>
                <w:iCs/>
              </w:rPr>
            </w:pPr>
            <w:r>
              <w:rPr>
                <w:iCs/>
              </w:rPr>
              <w:t>1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F91B3" w14:textId="420A0C09" w:rsidR="009E05AE" w:rsidRPr="00E628A6" w:rsidRDefault="009E05AE" w:rsidP="009E05AE">
            <w:pPr>
              <w:rPr>
                <w:iCs/>
              </w:rPr>
            </w:pPr>
            <w:r w:rsidRPr="00F97986">
              <w:rPr>
                <w:iCs/>
              </w:rPr>
              <w:t>100%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571D8" w14:textId="7E47C7E8" w:rsidR="009E05AE" w:rsidRPr="00E628A6" w:rsidRDefault="009E05AE" w:rsidP="009E05AE">
            <w:pPr>
              <w:rPr>
                <w:iCs/>
              </w:rPr>
            </w:pP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D41EF" w14:textId="664EF632" w:rsidR="009E05AE" w:rsidRPr="00E628A6" w:rsidRDefault="009E05AE" w:rsidP="009E05AE">
            <w:pPr>
              <w:rPr>
                <w:iCs/>
              </w:rPr>
            </w:pPr>
            <w:r w:rsidRPr="00F97986">
              <w:rPr>
                <w:iCs/>
              </w:rPr>
              <w:t>0%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75F31" w14:textId="52BE36F3" w:rsidR="009E05AE" w:rsidRPr="00E628A6" w:rsidRDefault="009E05AE" w:rsidP="009E05AE">
            <w:pPr>
              <w:rPr>
                <w:iCs/>
              </w:rPr>
            </w:pPr>
          </w:p>
        </w:tc>
      </w:tr>
      <w:tr w:rsidR="009E05AE" w:rsidRPr="00E628A6" w14:paraId="64314078" w14:textId="77777777" w:rsidTr="005E2DF1">
        <w:tc>
          <w:tcPr>
            <w:tcW w:w="6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F6EF75A" w14:textId="77777777" w:rsidR="009E05AE" w:rsidRPr="00E628A6" w:rsidRDefault="009E05AE" w:rsidP="009E05AE">
            <w:pPr>
              <w:rPr>
                <w:b/>
                <w:i/>
              </w:rPr>
            </w:pPr>
          </w:p>
        </w:tc>
        <w:tc>
          <w:tcPr>
            <w:tcW w:w="3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3EB9E" w14:textId="4905C0FA" w:rsidR="009E05AE" w:rsidRPr="00F97986" w:rsidRDefault="009E05AE" w:rsidP="009E05AE">
            <w:pPr>
              <w:rPr>
                <w:bCs/>
              </w:rPr>
            </w:pPr>
            <w:proofErr w:type="spellStart"/>
            <w:r w:rsidRPr="00F97986">
              <w:rPr>
                <w:bCs/>
              </w:rPr>
              <w:t>LeafNode.getRange</w:t>
            </w:r>
            <w:proofErr w:type="spellEnd"/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307E2" w14:textId="34A0C992" w:rsidR="009E05AE" w:rsidRPr="00E628A6" w:rsidRDefault="009E05AE" w:rsidP="009E05AE">
            <w:pPr>
              <w:rPr>
                <w:iCs/>
              </w:rPr>
            </w:pPr>
            <w:r>
              <w:rPr>
                <w:iCs/>
              </w:rPr>
              <w:t>3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229C4" w14:textId="771C5A63" w:rsidR="009E05AE" w:rsidRPr="00E628A6" w:rsidRDefault="009E05AE" w:rsidP="009E05AE">
            <w:pPr>
              <w:rPr>
                <w:iCs/>
              </w:rPr>
            </w:pPr>
            <w:r w:rsidRPr="00F97986">
              <w:rPr>
                <w:iCs/>
              </w:rPr>
              <w:t>100%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914AD" w14:textId="7377F6A5" w:rsidR="009E05AE" w:rsidRPr="00E628A6" w:rsidRDefault="009E05AE" w:rsidP="009E05AE">
            <w:pPr>
              <w:rPr>
                <w:iCs/>
              </w:rPr>
            </w:pPr>
            <w:r>
              <w:rPr>
                <w:rFonts w:hint="eastAsia"/>
                <w:iCs/>
              </w:rPr>
              <w:t>0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B0DD6" w14:textId="24E09135" w:rsidR="009E05AE" w:rsidRPr="00E628A6" w:rsidRDefault="009E05AE" w:rsidP="009E05AE">
            <w:pPr>
              <w:rPr>
                <w:iCs/>
              </w:rPr>
            </w:pPr>
            <w:r w:rsidRPr="00F97986">
              <w:rPr>
                <w:iCs/>
              </w:rPr>
              <w:t>0%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E8E2D" w14:textId="77777777" w:rsidR="009E05AE" w:rsidRPr="00E628A6" w:rsidRDefault="009E05AE" w:rsidP="009E05AE">
            <w:pPr>
              <w:rPr>
                <w:iCs/>
              </w:rPr>
            </w:pPr>
          </w:p>
        </w:tc>
      </w:tr>
      <w:tr w:rsidR="009E05AE" w:rsidRPr="00E628A6" w14:paraId="5B064062" w14:textId="77777777" w:rsidTr="005E2DF1">
        <w:tc>
          <w:tcPr>
            <w:tcW w:w="6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A535687" w14:textId="77777777" w:rsidR="009E05AE" w:rsidRPr="00E628A6" w:rsidRDefault="009E05AE" w:rsidP="009E05AE">
            <w:pPr>
              <w:rPr>
                <w:b/>
                <w:i/>
              </w:rPr>
            </w:pPr>
          </w:p>
        </w:tc>
        <w:tc>
          <w:tcPr>
            <w:tcW w:w="3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B623E" w14:textId="7CC91441" w:rsidR="009E05AE" w:rsidRPr="00F97986" w:rsidRDefault="009E05AE" w:rsidP="009E05AE">
            <w:pPr>
              <w:rPr>
                <w:bCs/>
              </w:rPr>
            </w:pPr>
            <w:proofErr w:type="spellStart"/>
            <w:r w:rsidRPr="00F97986">
              <w:rPr>
                <w:bCs/>
              </w:rPr>
              <w:t>LeafNode.merge</w:t>
            </w:r>
            <w:proofErr w:type="spellEnd"/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4BF42" w14:textId="5845A969" w:rsidR="009E05AE" w:rsidRPr="00E628A6" w:rsidRDefault="009E05AE" w:rsidP="009E05AE">
            <w:pPr>
              <w:rPr>
                <w:iCs/>
              </w:rPr>
            </w:pPr>
            <w:r>
              <w:rPr>
                <w:rFonts w:hint="eastAsia"/>
                <w:iCs/>
              </w:rPr>
              <w:t>1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A45E8" w14:textId="2602ECB4" w:rsidR="009E05AE" w:rsidRPr="00E628A6" w:rsidRDefault="009E05AE" w:rsidP="009E05AE">
            <w:pPr>
              <w:rPr>
                <w:iCs/>
              </w:rPr>
            </w:pPr>
            <w:r w:rsidRPr="00F97986">
              <w:rPr>
                <w:iCs/>
              </w:rPr>
              <w:t>100%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8A3BC" w14:textId="5C3E0842" w:rsidR="009E05AE" w:rsidRPr="00E628A6" w:rsidRDefault="009E05AE" w:rsidP="009E05AE">
            <w:pPr>
              <w:rPr>
                <w:iCs/>
              </w:rPr>
            </w:pPr>
            <w:r>
              <w:rPr>
                <w:rFonts w:hint="eastAsia"/>
                <w:iCs/>
              </w:rPr>
              <w:t>0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E1D97" w14:textId="1A2FA081" w:rsidR="009E05AE" w:rsidRPr="00E628A6" w:rsidRDefault="009E05AE" w:rsidP="009E05AE">
            <w:pPr>
              <w:rPr>
                <w:iCs/>
              </w:rPr>
            </w:pPr>
            <w:r w:rsidRPr="00F97986">
              <w:rPr>
                <w:iCs/>
              </w:rPr>
              <w:t>0%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20FD5" w14:textId="77777777" w:rsidR="009E05AE" w:rsidRPr="00E628A6" w:rsidRDefault="009E05AE" w:rsidP="009E05AE">
            <w:pPr>
              <w:rPr>
                <w:iCs/>
              </w:rPr>
            </w:pPr>
          </w:p>
        </w:tc>
      </w:tr>
      <w:tr w:rsidR="009E05AE" w:rsidRPr="00E628A6" w14:paraId="20216B5C" w14:textId="77777777" w:rsidTr="005E2DF1">
        <w:tc>
          <w:tcPr>
            <w:tcW w:w="6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DE14B1D" w14:textId="77777777" w:rsidR="009E05AE" w:rsidRPr="00E628A6" w:rsidRDefault="009E05AE" w:rsidP="009E05AE">
            <w:pPr>
              <w:rPr>
                <w:b/>
                <w:i/>
              </w:rPr>
            </w:pPr>
          </w:p>
        </w:tc>
        <w:tc>
          <w:tcPr>
            <w:tcW w:w="3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B5A72" w14:textId="3C67CE21" w:rsidR="009E05AE" w:rsidRPr="00F97986" w:rsidRDefault="009E05AE" w:rsidP="009E05AE">
            <w:pPr>
              <w:rPr>
                <w:bCs/>
              </w:rPr>
            </w:pPr>
            <w:proofErr w:type="spellStart"/>
            <w:r w:rsidRPr="00F97986">
              <w:rPr>
                <w:bCs/>
              </w:rPr>
              <w:t>LeafNode.split</w:t>
            </w:r>
            <w:proofErr w:type="spellEnd"/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9A91F" w14:textId="03810BD9" w:rsidR="009E05AE" w:rsidRPr="00E628A6" w:rsidRDefault="009E05AE" w:rsidP="009E05AE">
            <w:pPr>
              <w:rPr>
                <w:iCs/>
              </w:rPr>
            </w:pPr>
            <w:r>
              <w:rPr>
                <w:rFonts w:hint="eastAsia"/>
                <w:iCs/>
              </w:rPr>
              <w:t>1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9DEB5" w14:textId="2F6D502D" w:rsidR="009E05AE" w:rsidRPr="00E628A6" w:rsidRDefault="009E05AE" w:rsidP="009E05AE">
            <w:pPr>
              <w:rPr>
                <w:iCs/>
              </w:rPr>
            </w:pPr>
            <w:r w:rsidRPr="00F97986">
              <w:rPr>
                <w:iCs/>
              </w:rPr>
              <w:t>100%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1946D" w14:textId="52CFB09B" w:rsidR="009E05AE" w:rsidRPr="00E628A6" w:rsidRDefault="009E05AE" w:rsidP="009E05AE">
            <w:pPr>
              <w:rPr>
                <w:iCs/>
              </w:rPr>
            </w:pPr>
            <w:r>
              <w:rPr>
                <w:rFonts w:hint="eastAsia"/>
                <w:iCs/>
              </w:rPr>
              <w:t>0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80F2A" w14:textId="6A9F69FA" w:rsidR="009E05AE" w:rsidRPr="00E628A6" w:rsidRDefault="009E05AE" w:rsidP="009E05AE">
            <w:pPr>
              <w:rPr>
                <w:iCs/>
              </w:rPr>
            </w:pPr>
            <w:r w:rsidRPr="00F97986">
              <w:rPr>
                <w:iCs/>
              </w:rPr>
              <w:t>0%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A7183" w14:textId="77777777" w:rsidR="009E05AE" w:rsidRPr="00E628A6" w:rsidRDefault="009E05AE" w:rsidP="009E05AE">
            <w:pPr>
              <w:rPr>
                <w:iCs/>
              </w:rPr>
            </w:pPr>
          </w:p>
        </w:tc>
      </w:tr>
      <w:tr w:rsidR="009E05AE" w:rsidRPr="00E628A6" w14:paraId="2A851ACE" w14:textId="77777777" w:rsidTr="005E2DF1">
        <w:tc>
          <w:tcPr>
            <w:tcW w:w="6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6A55110" w14:textId="77777777" w:rsidR="009E05AE" w:rsidRPr="00E628A6" w:rsidRDefault="009E05AE" w:rsidP="009E05AE">
            <w:pPr>
              <w:rPr>
                <w:b/>
                <w:i/>
              </w:rPr>
            </w:pPr>
          </w:p>
        </w:tc>
        <w:tc>
          <w:tcPr>
            <w:tcW w:w="3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38DA2" w14:textId="491AEEDC" w:rsidR="009E05AE" w:rsidRPr="00F97986" w:rsidRDefault="009E05AE" w:rsidP="009E05AE">
            <w:pPr>
              <w:rPr>
                <w:bCs/>
              </w:rPr>
            </w:pPr>
            <w:proofErr w:type="spellStart"/>
            <w:r w:rsidRPr="00F97986">
              <w:rPr>
                <w:bCs/>
              </w:rPr>
              <w:t>LeafNode.isOverflow</w:t>
            </w:r>
            <w:proofErr w:type="spellEnd"/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D49E3" w14:textId="24784973" w:rsidR="009E05AE" w:rsidRPr="00E628A6" w:rsidRDefault="009E05AE" w:rsidP="009E05AE">
            <w:pPr>
              <w:rPr>
                <w:iCs/>
              </w:rPr>
            </w:pPr>
            <w:r>
              <w:rPr>
                <w:iCs/>
              </w:rPr>
              <w:t>1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82842" w14:textId="16B74117" w:rsidR="009E05AE" w:rsidRPr="00E628A6" w:rsidRDefault="009E05AE" w:rsidP="009E05AE">
            <w:pPr>
              <w:rPr>
                <w:iCs/>
              </w:rPr>
            </w:pPr>
            <w:r w:rsidRPr="00F97986">
              <w:rPr>
                <w:iCs/>
              </w:rPr>
              <w:t>100%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D5EEB" w14:textId="04B701FB" w:rsidR="009E05AE" w:rsidRPr="00E628A6" w:rsidRDefault="009E05AE" w:rsidP="009E05AE">
            <w:pPr>
              <w:rPr>
                <w:iCs/>
              </w:rPr>
            </w:pPr>
            <w:r>
              <w:rPr>
                <w:rFonts w:hint="eastAsia"/>
                <w:iCs/>
              </w:rPr>
              <w:t>0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F405A" w14:textId="05D43CF5" w:rsidR="009E05AE" w:rsidRPr="00E628A6" w:rsidRDefault="009E05AE" w:rsidP="009E05AE">
            <w:pPr>
              <w:rPr>
                <w:iCs/>
              </w:rPr>
            </w:pPr>
            <w:r w:rsidRPr="00F97986">
              <w:rPr>
                <w:iCs/>
              </w:rPr>
              <w:t>0%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49496" w14:textId="77777777" w:rsidR="009E05AE" w:rsidRPr="00E628A6" w:rsidRDefault="009E05AE" w:rsidP="009E05AE">
            <w:pPr>
              <w:rPr>
                <w:iCs/>
              </w:rPr>
            </w:pPr>
          </w:p>
        </w:tc>
      </w:tr>
      <w:tr w:rsidR="009E05AE" w:rsidRPr="00E628A6" w14:paraId="4D214947" w14:textId="77777777" w:rsidTr="005E2DF1">
        <w:tc>
          <w:tcPr>
            <w:tcW w:w="6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77B10" w14:textId="77777777" w:rsidR="009E05AE" w:rsidRPr="00E628A6" w:rsidRDefault="009E05AE" w:rsidP="009E05AE">
            <w:pPr>
              <w:rPr>
                <w:b/>
                <w:i/>
              </w:rPr>
            </w:pPr>
          </w:p>
        </w:tc>
        <w:tc>
          <w:tcPr>
            <w:tcW w:w="3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90F05" w14:textId="294A4178" w:rsidR="009E05AE" w:rsidRPr="00F97986" w:rsidRDefault="009E05AE" w:rsidP="009E05AE">
            <w:pPr>
              <w:rPr>
                <w:bCs/>
              </w:rPr>
            </w:pPr>
            <w:proofErr w:type="spellStart"/>
            <w:r w:rsidRPr="00F97986">
              <w:rPr>
                <w:bCs/>
              </w:rPr>
              <w:t>LeafNode.isUnderflow</w:t>
            </w:r>
            <w:proofErr w:type="spellEnd"/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21678" w14:textId="52334054" w:rsidR="009E05AE" w:rsidRPr="00E628A6" w:rsidRDefault="009E05AE" w:rsidP="009E05AE">
            <w:pPr>
              <w:rPr>
                <w:iCs/>
              </w:rPr>
            </w:pPr>
            <w:r>
              <w:rPr>
                <w:iCs/>
              </w:rPr>
              <w:t>1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4E9C3" w14:textId="1EAC4CB0" w:rsidR="009E05AE" w:rsidRPr="00E628A6" w:rsidRDefault="009E05AE" w:rsidP="009E05AE">
            <w:pPr>
              <w:rPr>
                <w:iCs/>
              </w:rPr>
            </w:pPr>
            <w:r w:rsidRPr="00F97986">
              <w:rPr>
                <w:iCs/>
              </w:rPr>
              <w:t>100%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8B475" w14:textId="7BD39B39" w:rsidR="009E05AE" w:rsidRPr="00E628A6" w:rsidRDefault="009E05AE" w:rsidP="009E05AE">
            <w:pPr>
              <w:rPr>
                <w:iCs/>
              </w:rPr>
            </w:pPr>
            <w:r>
              <w:rPr>
                <w:rFonts w:hint="eastAsia"/>
                <w:iCs/>
              </w:rPr>
              <w:t>0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FC571" w14:textId="01376998" w:rsidR="009E05AE" w:rsidRPr="00E628A6" w:rsidRDefault="009E05AE" w:rsidP="009E05AE">
            <w:pPr>
              <w:rPr>
                <w:iCs/>
              </w:rPr>
            </w:pPr>
            <w:r w:rsidRPr="00F97986">
              <w:rPr>
                <w:iCs/>
              </w:rPr>
              <w:t>0%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67132" w14:textId="77777777" w:rsidR="009E05AE" w:rsidRPr="00E628A6" w:rsidRDefault="009E05AE" w:rsidP="009E05AE">
            <w:pPr>
              <w:rPr>
                <w:iCs/>
              </w:rPr>
            </w:pPr>
          </w:p>
        </w:tc>
      </w:tr>
      <w:tr w:rsidR="00881BAE" w:rsidRPr="00E628A6" w14:paraId="1DB4A0EC" w14:textId="77777777" w:rsidTr="005E2DF1">
        <w:tc>
          <w:tcPr>
            <w:tcW w:w="6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CD9B2" w14:textId="77777777" w:rsidR="00881BAE" w:rsidRPr="00E628A6" w:rsidRDefault="00881BAE" w:rsidP="00881BAE">
            <w:pPr>
              <w:rPr>
                <w:b/>
                <w:i/>
              </w:rPr>
            </w:pPr>
          </w:p>
        </w:tc>
        <w:tc>
          <w:tcPr>
            <w:tcW w:w="3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8489F" w14:textId="7961C9D3" w:rsidR="00881BAE" w:rsidRPr="00F97986" w:rsidRDefault="00881BAE" w:rsidP="00881BAE">
            <w:pPr>
              <w:rPr>
                <w:bCs/>
              </w:rPr>
            </w:pPr>
            <w:proofErr w:type="spellStart"/>
            <w:r w:rsidRPr="00F97986">
              <w:rPr>
                <w:bCs/>
              </w:rPr>
              <w:t>InternalNode.getChild</w:t>
            </w:r>
            <w:proofErr w:type="spellEnd"/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6D620" w14:textId="37888D61" w:rsidR="00881BAE" w:rsidRDefault="00881BAE" w:rsidP="00881BAE">
            <w:pPr>
              <w:rPr>
                <w:iCs/>
              </w:rPr>
            </w:pPr>
            <w:r>
              <w:rPr>
                <w:rFonts w:hint="eastAsia"/>
                <w:iCs/>
              </w:rPr>
              <w:t>1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165B7" w14:textId="0CA4811B" w:rsidR="00881BAE" w:rsidRPr="00F97986" w:rsidRDefault="00881BAE" w:rsidP="00881BAE">
            <w:pPr>
              <w:rPr>
                <w:iCs/>
              </w:rPr>
            </w:pPr>
            <w:r w:rsidRPr="00F97986">
              <w:rPr>
                <w:iCs/>
              </w:rPr>
              <w:t>100%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7DA07" w14:textId="1DF9AB7F" w:rsidR="00881BAE" w:rsidRDefault="00881BAE" w:rsidP="00881BAE">
            <w:pPr>
              <w:rPr>
                <w:iCs/>
              </w:rPr>
            </w:pPr>
            <w:r>
              <w:rPr>
                <w:rFonts w:hint="eastAsia"/>
                <w:iCs/>
              </w:rPr>
              <w:t>0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3E908" w14:textId="0E34F3F1" w:rsidR="00881BAE" w:rsidRPr="00F97986" w:rsidRDefault="00881BAE" w:rsidP="00881BAE">
            <w:pPr>
              <w:rPr>
                <w:iCs/>
              </w:rPr>
            </w:pPr>
            <w:r w:rsidRPr="00F97986">
              <w:rPr>
                <w:iCs/>
              </w:rPr>
              <w:t>0%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F8B02" w14:textId="77777777" w:rsidR="00881BAE" w:rsidRPr="00E628A6" w:rsidRDefault="00881BAE" w:rsidP="00881BAE">
            <w:pPr>
              <w:rPr>
                <w:iCs/>
              </w:rPr>
            </w:pPr>
          </w:p>
        </w:tc>
      </w:tr>
      <w:tr w:rsidR="00881BAE" w:rsidRPr="00E628A6" w14:paraId="727D0352" w14:textId="77777777" w:rsidTr="005E2DF1">
        <w:tc>
          <w:tcPr>
            <w:tcW w:w="6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9B065" w14:textId="77777777" w:rsidR="00881BAE" w:rsidRPr="00E628A6" w:rsidRDefault="00881BAE" w:rsidP="00881BAE">
            <w:pPr>
              <w:rPr>
                <w:b/>
                <w:i/>
              </w:rPr>
            </w:pPr>
          </w:p>
        </w:tc>
        <w:tc>
          <w:tcPr>
            <w:tcW w:w="3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0FB84" w14:textId="207F1EFF" w:rsidR="00881BAE" w:rsidRPr="00F97986" w:rsidRDefault="00881BAE" w:rsidP="00881BAE">
            <w:pPr>
              <w:rPr>
                <w:bCs/>
              </w:rPr>
            </w:pPr>
            <w:proofErr w:type="spellStart"/>
            <w:r w:rsidRPr="00F97986">
              <w:rPr>
                <w:bCs/>
              </w:rPr>
              <w:t>InternalNode.deleteChild</w:t>
            </w:r>
            <w:proofErr w:type="spellEnd"/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DD54A" w14:textId="47D4EA30" w:rsidR="00881BAE" w:rsidRDefault="00881BAE" w:rsidP="00881BAE">
            <w:pPr>
              <w:rPr>
                <w:iCs/>
              </w:rPr>
            </w:pPr>
            <w:r>
              <w:rPr>
                <w:rFonts w:hint="eastAsia"/>
                <w:iCs/>
              </w:rPr>
              <w:t>2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C45A8" w14:textId="4E290D33" w:rsidR="00881BAE" w:rsidRPr="00F97986" w:rsidRDefault="00881BAE" w:rsidP="00881BAE">
            <w:pPr>
              <w:rPr>
                <w:iCs/>
              </w:rPr>
            </w:pPr>
            <w:r w:rsidRPr="00F97986">
              <w:rPr>
                <w:iCs/>
              </w:rPr>
              <w:t>100%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92CB3" w14:textId="17EC4E99" w:rsidR="00881BAE" w:rsidRDefault="00881BAE" w:rsidP="00881BAE">
            <w:pPr>
              <w:rPr>
                <w:iCs/>
              </w:rPr>
            </w:pPr>
            <w:r>
              <w:rPr>
                <w:rFonts w:hint="eastAsia"/>
                <w:iCs/>
              </w:rPr>
              <w:t>0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4B3BC" w14:textId="5F8FFABA" w:rsidR="00881BAE" w:rsidRPr="00F97986" w:rsidRDefault="00881BAE" w:rsidP="00881BAE">
            <w:pPr>
              <w:rPr>
                <w:iCs/>
              </w:rPr>
            </w:pPr>
            <w:r w:rsidRPr="00F97986">
              <w:rPr>
                <w:iCs/>
              </w:rPr>
              <w:t>0%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FEB92" w14:textId="77777777" w:rsidR="00881BAE" w:rsidRPr="00E628A6" w:rsidRDefault="00881BAE" w:rsidP="00881BAE">
            <w:pPr>
              <w:rPr>
                <w:iCs/>
              </w:rPr>
            </w:pPr>
          </w:p>
        </w:tc>
      </w:tr>
      <w:tr w:rsidR="00881BAE" w:rsidRPr="00E628A6" w14:paraId="187A8CD4" w14:textId="77777777" w:rsidTr="005E2DF1">
        <w:tc>
          <w:tcPr>
            <w:tcW w:w="6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171F0" w14:textId="77777777" w:rsidR="00881BAE" w:rsidRPr="00E628A6" w:rsidRDefault="00881BAE" w:rsidP="00881BAE">
            <w:pPr>
              <w:rPr>
                <w:b/>
                <w:i/>
              </w:rPr>
            </w:pPr>
          </w:p>
        </w:tc>
        <w:tc>
          <w:tcPr>
            <w:tcW w:w="3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CD15E" w14:textId="3192A5C9" w:rsidR="00881BAE" w:rsidRPr="00F97986" w:rsidRDefault="00881BAE" w:rsidP="00881BAE">
            <w:pPr>
              <w:rPr>
                <w:bCs/>
              </w:rPr>
            </w:pPr>
            <w:proofErr w:type="spellStart"/>
            <w:r w:rsidRPr="00F97986">
              <w:rPr>
                <w:bCs/>
              </w:rPr>
              <w:t>InternalNode.insertChild</w:t>
            </w:r>
            <w:proofErr w:type="spellEnd"/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8BA12" w14:textId="61EEDF4B" w:rsidR="00881BAE" w:rsidRDefault="00881BAE" w:rsidP="00881BAE">
            <w:pPr>
              <w:rPr>
                <w:iCs/>
              </w:rPr>
            </w:pPr>
            <w:r>
              <w:rPr>
                <w:rFonts w:hint="eastAsia"/>
                <w:iCs/>
              </w:rPr>
              <w:t>2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723DA" w14:textId="23F920D5" w:rsidR="00881BAE" w:rsidRPr="00F97986" w:rsidRDefault="00881BAE" w:rsidP="00881BAE">
            <w:pPr>
              <w:rPr>
                <w:iCs/>
              </w:rPr>
            </w:pPr>
            <w:r w:rsidRPr="00F97986">
              <w:rPr>
                <w:iCs/>
              </w:rPr>
              <w:t>100%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71779" w14:textId="276D4407" w:rsidR="00881BAE" w:rsidRDefault="00881BAE" w:rsidP="00881BAE">
            <w:pPr>
              <w:rPr>
                <w:iCs/>
              </w:rPr>
            </w:pPr>
            <w:r>
              <w:rPr>
                <w:rFonts w:hint="eastAsia"/>
                <w:iCs/>
              </w:rPr>
              <w:t>0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C360E" w14:textId="25D7804F" w:rsidR="00881BAE" w:rsidRPr="00F97986" w:rsidRDefault="00881BAE" w:rsidP="00881BAE">
            <w:pPr>
              <w:rPr>
                <w:iCs/>
              </w:rPr>
            </w:pPr>
            <w:r w:rsidRPr="00F97986">
              <w:rPr>
                <w:iCs/>
              </w:rPr>
              <w:t>0%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27A4B" w14:textId="77777777" w:rsidR="00881BAE" w:rsidRPr="00E628A6" w:rsidRDefault="00881BAE" w:rsidP="00881BAE">
            <w:pPr>
              <w:rPr>
                <w:iCs/>
              </w:rPr>
            </w:pPr>
          </w:p>
        </w:tc>
      </w:tr>
      <w:tr w:rsidR="00881BAE" w:rsidRPr="00E628A6" w14:paraId="277CD082" w14:textId="77777777" w:rsidTr="005E2DF1">
        <w:tc>
          <w:tcPr>
            <w:tcW w:w="6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602DE" w14:textId="77777777" w:rsidR="00881BAE" w:rsidRPr="00E628A6" w:rsidRDefault="00881BAE" w:rsidP="00881BAE">
            <w:pPr>
              <w:rPr>
                <w:b/>
                <w:i/>
              </w:rPr>
            </w:pPr>
          </w:p>
        </w:tc>
        <w:tc>
          <w:tcPr>
            <w:tcW w:w="3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8C322" w14:textId="57622047" w:rsidR="00881BAE" w:rsidRPr="00F97986" w:rsidRDefault="00881BAE" w:rsidP="00881BAE">
            <w:pPr>
              <w:rPr>
                <w:bCs/>
              </w:rPr>
            </w:pPr>
            <w:proofErr w:type="spellStart"/>
            <w:r w:rsidRPr="00F97986">
              <w:rPr>
                <w:bCs/>
              </w:rPr>
              <w:t>InternalNode</w:t>
            </w:r>
            <w:proofErr w:type="spellEnd"/>
            <w:r w:rsidRPr="00F97986">
              <w:rPr>
                <w:bCs/>
              </w:rPr>
              <w:t xml:space="preserve">. </w:t>
            </w:r>
            <w:proofErr w:type="spellStart"/>
            <w:r w:rsidRPr="00F97986">
              <w:rPr>
                <w:bCs/>
              </w:rPr>
              <w:t>getChildLeftSibling</w:t>
            </w:r>
            <w:proofErr w:type="spellEnd"/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2C9F1" w14:textId="6A7D2BDE" w:rsidR="00881BAE" w:rsidRDefault="00881BAE" w:rsidP="00881BAE">
            <w:pPr>
              <w:rPr>
                <w:iCs/>
              </w:rPr>
            </w:pPr>
            <w:r>
              <w:rPr>
                <w:rFonts w:hint="eastAsia"/>
                <w:iCs/>
              </w:rPr>
              <w:t>2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9ED2E" w14:textId="5F08C8F3" w:rsidR="00881BAE" w:rsidRPr="00F97986" w:rsidRDefault="00881BAE" w:rsidP="00881BAE">
            <w:pPr>
              <w:rPr>
                <w:iCs/>
              </w:rPr>
            </w:pPr>
            <w:r w:rsidRPr="00F97986">
              <w:rPr>
                <w:iCs/>
              </w:rPr>
              <w:t>100%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CD441" w14:textId="6F12024B" w:rsidR="00881BAE" w:rsidRDefault="00881BAE" w:rsidP="00881BAE">
            <w:pPr>
              <w:rPr>
                <w:iCs/>
              </w:rPr>
            </w:pPr>
            <w:r>
              <w:rPr>
                <w:rFonts w:hint="eastAsia"/>
                <w:iCs/>
              </w:rPr>
              <w:t>0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79395" w14:textId="20EEE64B" w:rsidR="00881BAE" w:rsidRPr="00F97986" w:rsidRDefault="00881BAE" w:rsidP="00881BAE">
            <w:pPr>
              <w:rPr>
                <w:iCs/>
              </w:rPr>
            </w:pPr>
            <w:r w:rsidRPr="00F97986">
              <w:rPr>
                <w:iCs/>
              </w:rPr>
              <w:t>0%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5B063" w14:textId="77777777" w:rsidR="00881BAE" w:rsidRPr="00E628A6" w:rsidRDefault="00881BAE" w:rsidP="00881BAE">
            <w:pPr>
              <w:rPr>
                <w:iCs/>
              </w:rPr>
            </w:pPr>
          </w:p>
        </w:tc>
      </w:tr>
      <w:tr w:rsidR="00881BAE" w:rsidRPr="00E628A6" w14:paraId="55A64AE4" w14:textId="77777777" w:rsidTr="005E2DF1">
        <w:tc>
          <w:tcPr>
            <w:tcW w:w="6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E3A7E" w14:textId="77777777" w:rsidR="00881BAE" w:rsidRPr="00E628A6" w:rsidRDefault="00881BAE" w:rsidP="00881BAE">
            <w:pPr>
              <w:rPr>
                <w:b/>
                <w:i/>
              </w:rPr>
            </w:pPr>
          </w:p>
        </w:tc>
        <w:tc>
          <w:tcPr>
            <w:tcW w:w="3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6BF14" w14:textId="08058638" w:rsidR="00881BAE" w:rsidRPr="00F97986" w:rsidRDefault="00881BAE" w:rsidP="00881BAE">
            <w:pPr>
              <w:rPr>
                <w:bCs/>
              </w:rPr>
            </w:pPr>
            <w:proofErr w:type="spellStart"/>
            <w:r w:rsidRPr="00F97986">
              <w:rPr>
                <w:bCs/>
              </w:rPr>
              <w:t>InternalNode</w:t>
            </w:r>
            <w:proofErr w:type="spellEnd"/>
            <w:r w:rsidRPr="00F97986">
              <w:rPr>
                <w:bCs/>
              </w:rPr>
              <w:t xml:space="preserve">. </w:t>
            </w:r>
            <w:proofErr w:type="spellStart"/>
            <w:r w:rsidRPr="00F97986">
              <w:rPr>
                <w:bCs/>
              </w:rPr>
              <w:t>getChildRightSibling</w:t>
            </w:r>
            <w:proofErr w:type="spellEnd"/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D41CD" w14:textId="56FAC3F2" w:rsidR="00881BAE" w:rsidRDefault="00881BAE" w:rsidP="00881BAE">
            <w:pPr>
              <w:rPr>
                <w:iCs/>
              </w:rPr>
            </w:pPr>
            <w:r>
              <w:rPr>
                <w:rFonts w:hint="eastAsia"/>
                <w:iCs/>
              </w:rPr>
              <w:t>2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21FA7" w14:textId="6D3BFE31" w:rsidR="00881BAE" w:rsidRPr="00F97986" w:rsidRDefault="00881BAE" w:rsidP="00881BAE">
            <w:pPr>
              <w:rPr>
                <w:iCs/>
              </w:rPr>
            </w:pPr>
            <w:r w:rsidRPr="00F97986">
              <w:rPr>
                <w:iCs/>
              </w:rPr>
              <w:t>100%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51CC4" w14:textId="3193917E" w:rsidR="00881BAE" w:rsidRDefault="00881BAE" w:rsidP="00881BAE">
            <w:pPr>
              <w:rPr>
                <w:iCs/>
              </w:rPr>
            </w:pPr>
            <w:r>
              <w:rPr>
                <w:rFonts w:hint="eastAsia"/>
                <w:iCs/>
              </w:rPr>
              <w:t>0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D4F8A" w14:textId="054153A3" w:rsidR="00881BAE" w:rsidRPr="00F97986" w:rsidRDefault="00881BAE" w:rsidP="00881BAE">
            <w:pPr>
              <w:rPr>
                <w:iCs/>
              </w:rPr>
            </w:pPr>
            <w:r w:rsidRPr="00F97986">
              <w:rPr>
                <w:iCs/>
              </w:rPr>
              <w:t>0%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12DC9" w14:textId="77777777" w:rsidR="00881BAE" w:rsidRPr="00E628A6" w:rsidRDefault="00881BAE" w:rsidP="00881BAE">
            <w:pPr>
              <w:rPr>
                <w:iCs/>
              </w:rPr>
            </w:pPr>
          </w:p>
        </w:tc>
      </w:tr>
      <w:tr w:rsidR="00881BAE" w:rsidRPr="00E628A6" w14:paraId="2EC451A5" w14:textId="77777777" w:rsidTr="005E2DF1">
        <w:tc>
          <w:tcPr>
            <w:tcW w:w="6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26495" w14:textId="77777777" w:rsidR="00881BAE" w:rsidRPr="00E628A6" w:rsidRDefault="00881BAE" w:rsidP="00881BAE">
            <w:pPr>
              <w:rPr>
                <w:b/>
                <w:i/>
              </w:rPr>
            </w:pPr>
          </w:p>
        </w:tc>
        <w:tc>
          <w:tcPr>
            <w:tcW w:w="3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9A4E3" w14:textId="363244EB" w:rsidR="00881BAE" w:rsidRPr="00F97986" w:rsidRDefault="00881BAE" w:rsidP="00881BAE">
            <w:pPr>
              <w:rPr>
                <w:bCs/>
              </w:rPr>
            </w:pPr>
            <w:proofErr w:type="spellStart"/>
            <w:r w:rsidRPr="00F97986">
              <w:rPr>
                <w:bCs/>
              </w:rPr>
              <w:t>InternalNode.isOverflow</w:t>
            </w:r>
            <w:proofErr w:type="spellEnd"/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75C7F" w14:textId="418AC7C2" w:rsidR="00881BAE" w:rsidRDefault="00881BAE" w:rsidP="00881BAE">
            <w:pPr>
              <w:rPr>
                <w:iCs/>
              </w:rPr>
            </w:pPr>
            <w:r>
              <w:rPr>
                <w:rFonts w:hint="eastAsia"/>
                <w:iCs/>
              </w:rPr>
              <w:t>2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471A5" w14:textId="041E35E5" w:rsidR="00881BAE" w:rsidRPr="00F97986" w:rsidRDefault="00881BAE" w:rsidP="00881BAE">
            <w:pPr>
              <w:rPr>
                <w:iCs/>
              </w:rPr>
            </w:pPr>
            <w:r w:rsidRPr="00F97986">
              <w:rPr>
                <w:iCs/>
              </w:rPr>
              <w:t>100%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88403" w14:textId="1606528F" w:rsidR="00881BAE" w:rsidRDefault="00881BAE" w:rsidP="00881BAE">
            <w:pPr>
              <w:rPr>
                <w:iCs/>
              </w:rPr>
            </w:pPr>
            <w:r>
              <w:rPr>
                <w:rFonts w:hint="eastAsia"/>
                <w:iCs/>
              </w:rPr>
              <w:t>0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D1BFD" w14:textId="0B99EC8D" w:rsidR="00881BAE" w:rsidRPr="00F97986" w:rsidRDefault="00881BAE" w:rsidP="00881BAE">
            <w:pPr>
              <w:rPr>
                <w:iCs/>
              </w:rPr>
            </w:pPr>
            <w:r w:rsidRPr="00F97986">
              <w:rPr>
                <w:iCs/>
              </w:rPr>
              <w:t>0%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79BE5" w14:textId="77777777" w:rsidR="00881BAE" w:rsidRPr="00E628A6" w:rsidRDefault="00881BAE" w:rsidP="00881BAE">
            <w:pPr>
              <w:rPr>
                <w:iCs/>
              </w:rPr>
            </w:pPr>
          </w:p>
        </w:tc>
      </w:tr>
      <w:tr w:rsidR="00881BAE" w:rsidRPr="00E628A6" w14:paraId="11CF003C" w14:textId="77777777" w:rsidTr="005E2DF1">
        <w:tc>
          <w:tcPr>
            <w:tcW w:w="6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BB831" w14:textId="77777777" w:rsidR="00881BAE" w:rsidRPr="00E628A6" w:rsidRDefault="00881BAE" w:rsidP="00881BAE">
            <w:pPr>
              <w:rPr>
                <w:b/>
                <w:i/>
              </w:rPr>
            </w:pPr>
          </w:p>
        </w:tc>
        <w:tc>
          <w:tcPr>
            <w:tcW w:w="3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5EBEF" w14:textId="2B14A455" w:rsidR="00881BAE" w:rsidRPr="00F97986" w:rsidRDefault="00881BAE" w:rsidP="00881BAE">
            <w:pPr>
              <w:rPr>
                <w:bCs/>
              </w:rPr>
            </w:pPr>
            <w:proofErr w:type="spellStart"/>
            <w:r w:rsidRPr="00F97986">
              <w:rPr>
                <w:bCs/>
              </w:rPr>
              <w:t>InternalNode.isUnderflow</w:t>
            </w:r>
            <w:proofErr w:type="spellEnd"/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8ED87" w14:textId="51F112D1" w:rsidR="00881BAE" w:rsidRDefault="00881BAE" w:rsidP="00881BAE">
            <w:pPr>
              <w:rPr>
                <w:iCs/>
              </w:rPr>
            </w:pPr>
            <w:r>
              <w:rPr>
                <w:rFonts w:hint="eastAsia"/>
                <w:iCs/>
              </w:rPr>
              <w:t>2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D30FF" w14:textId="286BAFC6" w:rsidR="00881BAE" w:rsidRPr="00F97986" w:rsidRDefault="00881BAE" w:rsidP="00881BAE">
            <w:pPr>
              <w:rPr>
                <w:iCs/>
              </w:rPr>
            </w:pPr>
            <w:r w:rsidRPr="00F97986">
              <w:rPr>
                <w:iCs/>
              </w:rPr>
              <w:t>100%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D5372" w14:textId="4642FC39" w:rsidR="00881BAE" w:rsidRDefault="00881BAE" w:rsidP="00881BAE">
            <w:pPr>
              <w:rPr>
                <w:iCs/>
              </w:rPr>
            </w:pPr>
            <w:r>
              <w:rPr>
                <w:rFonts w:hint="eastAsia"/>
                <w:iCs/>
              </w:rPr>
              <w:t>0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707B7" w14:textId="12D2E084" w:rsidR="00881BAE" w:rsidRPr="00F97986" w:rsidRDefault="00881BAE" w:rsidP="00881BAE">
            <w:pPr>
              <w:rPr>
                <w:iCs/>
              </w:rPr>
            </w:pPr>
            <w:r w:rsidRPr="00F97986">
              <w:rPr>
                <w:iCs/>
              </w:rPr>
              <w:t>0%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FF1E1" w14:textId="77777777" w:rsidR="00881BAE" w:rsidRPr="00E628A6" w:rsidRDefault="00881BAE" w:rsidP="00881BAE">
            <w:pPr>
              <w:rPr>
                <w:iCs/>
              </w:rPr>
            </w:pPr>
          </w:p>
        </w:tc>
      </w:tr>
      <w:tr w:rsidR="00881BAE" w:rsidRPr="00E628A6" w14:paraId="1F7ED5CA" w14:textId="77777777" w:rsidTr="005E2DF1">
        <w:tc>
          <w:tcPr>
            <w:tcW w:w="6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9E4D8" w14:textId="77777777" w:rsidR="00881BAE" w:rsidRPr="00E628A6" w:rsidRDefault="00881BAE" w:rsidP="00881BAE">
            <w:pPr>
              <w:rPr>
                <w:b/>
                <w:i/>
              </w:rPr>
            </w:pPr>
          </w:p>
        </w:tc>
        <w:tc>
          <w:tcPr>
            <w:tcW w:w="3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D10E1" w14:textId="3EFBD835" w:rsidR="00881BAE" w:rsidRPr="00F97986" w:rsidRDefault="00881BAE" w:rsidP="00881BAE">
            <w:pPr>
              <w:rPr>
                <w:bCs/>
              </w:rPr>
            </w:pPr>
            <w:proofErr w:type="spellStart"/>
            <w:r w:rsidRPr="00F97986">
              <w:rPr>
                <w:rFonts w:hint="eastAsia"/>
                <w:bCs/>
              </w:rPr>
              <w:t>I</w:t>
            </w:r>
            <w:r w:rsidRPr="00F97986">
              <w:rPr>
                <w:bCs/>
              </w:rPr>
              <w:t>nternalNode.getValue</w:t>
            </w:r>
            <w:proofErr w:type="spellEnd"/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D5C7B" w14:textId="5EA24231" w:rsidR="00881BAE" w:rsidRDefault="00881BAE" w:rsidP="00881BAE">
            <w:pPr>
              <w:rPr>
                <w:iCs/>
              </w:rPr>
            </w:pPr>
            <w:r>
              <w:rPr>
                <w:rFonts w:hint="eastAsia"/>
                <w:iCs/>
              </w:rPr>
              <w:t>1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1C53B" w14:textId="11D242F2" w:rsidR="00881BAE" w:rsidRPr="00F97986" w:rsidRDefault="00881BAE" w:rsidP="00881BAE">
            <w:pPr>
              <w:rPr>
                <w:iCs/>
              </w:rPr>
            </w:pPr>
            <w:r w:rsidRPr="00F97986">
              <w:rPr>
                <w:iCs/>
              </w:rPr>
              <w:t>100%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84DA9" w14:textId="4A5EFC08" w:rsidR="00881BAE" w:rsidRDefault="00881BAE" w:rsidP="00881BAE">
            <w:pPr>
              <w:rPr>
                <w:iCs/>
              </w:rPr>
            </w:pPr>
            <w:r>
              <w:rPr>
                <w:rFonts w:hint="eastAsia"/>
                <w:iCs/>
              </w:rPr>
              <w:t>0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83572" w14:textId="38F788A3" w:rsidR="00881BAE" w:rsidRPr="00F97986" w:rsidRDefault="00881BAE" w:rsidP="00881BAE">
            <w:pPr>
              <w:rPr>
                <w:iCs/>
              </w:rPr>
            </w:pPr>
            <w:r w:rsidRPr="00F97986">
              <w:rPr>
                <w:iCs/>
              </w:rPr>
              <w:t>0%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72337" w14:textId="77777777" w:rsidR="00881BAE" w:rsidRPr="00E628A6" w:rsidRDefault="00881BAE" w:rsidP="00881BAE">
            <w:pPr>
              <w:rPr>
                <w:iCs/>
              </w:rPr>
            </w:pPr>
          </w:p>
        </w:tc>
      </w:tr>
      <w:tr w:rsidR="00881BAE" w:rsidRPr="00E628A6" w14:paraId="2AB25A18" w14:textId="77777777" w:rsidTr="005E2DF1">
        <w:tc>
          <w:tcPr>
            <w:tcW w:w="6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D81B1" w14:textId="77777777" w:rsidR="00881BAE" w:rsidRPr="00E628A6" w:rsidRDefault="00881BAE" w:rsidP="00881BAE">
            <w:pPr>
              <w:rPr>
                <w:b/>
                <w:i/>
              </w:rPr>
            </w:pPr>
          </w:p>
        </w:tc>
        <w:tc>
          <w:tcPr>
            <w:tcW w:w="3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5496E" w14:textId="0B41A4DE" w:rsidR="00881BAE" w:rsidRPr="00F97986" w:rsidRDefault="00881BAE" w:rsidP="00881BAE">
            <w:pPr>
              <w:rPr>
                <w:bCs/>
              </w:rPr>
            </w:pPr>
            <w:proofErr w:type="spellStart"/>
            <w:r w:rsidRPr="00F97986">
              <w:rPr>
                <w:bCs/>
              </w:rPr>
              <w:t>InternalNode.insertValue</w:t>
            </w:r>
            <w:proofErr w:type="spellEnd"/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ECA8A" w14:textId="705E8F58" w:rsidR="00881BAE" w:rsidRDefault="00881BAE" w:rsidP="00881BAE">
            <w:pPr>
              <w:rPr>
                <w:iCs/>
              </w:rPr>
            </w:pPr>
            <w:r>
              <w:rPr>
                <w:rFonts w:hint="eastAsia"/>
                <w:iCs/>
              </w:rPr>
              <w:t>2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CF835" w14:textId="76AE13BC" w:rsidR="00881BAE" w:rsidRPr="00F97986" w:rsidRDefault="00881BAE" w:rsidP="00881BAE">
            <w:pPr>
              <w:rPr>
                <w:iCs/>
              </w:rPr>
            </w:pPr>
            <w:r w:rsidRPr="00F97986">
              <w:rPr>
                <w:iCs/>
              </w:rPr>
              <w:t>100%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AEE8E" w14:textId="0F37FB60" w:rsidR="00881BAE" w:rsidRDefault="00881BAE" w:rsidP="00881BAE">
            <w:pPr>
              <w:rPr>
                <w:iCs/>
              </w:rPr>
            </w:pPr>
            <w:r>
              <w:rPr>
                <w:rFonts w:hint="eastAsia"/>
                <w:iCs/>
              </w:rPr>
              <w:t>0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EAD9B" w14:textId="71B350E3" w:rsidR="00881BAE" w:rsidRPr="00F97986" w:rsidRDefault="00881BAE" w:rsidP="00881BAE">
            <w:pPr>
              <w:rPr>
                <w:iCs/>
              </w:rPr>
            </w:pPr>
            <w:r w:rsidRPr="00F97986">
              <w:rPr>
                <w:iCs/>
              </w:rPr>
              <w:t>0%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6DBFE" w14:textId="77777777" w:rsidR="00881BAE" w:rsidRPr="00E628A6" w:rsidRDefault="00881BAE" w:rsidP="00881BAE">
            <w:pPr>
              <w:rPr>
                <w:iCs/>
              </w:rPr>
            </w:pPr>
          </w:p>
        </w:tc>
      </w:tr>
      <w:tr w:rsidR="00881BAE" w:rsidRPr="00E628A6" w14:paraId="0498CD0F" w14:textId="77777777" w:rsidTr="005E2DF1">
        <w:tc>
          <w:tcPr>
            <w:tcW w:w="6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58175" w14:textId="77777777" w:rsidR="00881BAE" w:rsidRPr="00E628A6" w:rsidRDefault="00881BAE" w:rsidP="00881BAE">
            <w:pPr>
              <w:rPr>
                <w:b/>
                <w:i/>
              </w:rPr>
            </w:pPr>
          </w:p>
        </w:tc>
        <w:tc>
          <w:tcPr>
            <w:tcW w:w="3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42A97" w14:textId="07330B74" w:rsidR="00881BAE" w:rsidRPr="00F97986" w:rsidRDefault="00881BAE" w:rsidP="00881BAE">
            <w:pPr>
              <w:rPr>
                <w:bCs/>
              </w:rPr>
            </w:pPr>
            <w:proofErr w:type="spellStart"/>
            <w:r w:rsidRPr="00F97986">
              <w:rPr>
                <w:bCs/>
              </w:rPr>
              <w:t>InternalNode</w:t>
            </w:r>
            <w:r w:rsidRPr="00F97986">
              <w:rPr>
                <w:rFonts w:hint="eastAsia"/>
                <w:bCs/>
              </w:rPr>
              <w:t>.</w:t>
            </w:r>
            <w:r w:rsidRPr="00F97986">
              <w:rPr>
                <w:bCs/>
              </w:rPr>
              <w:t>deleteValue</w:t>
            </w:r>
            <w:proofErr w:type="spellEnd"/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2A876" w14:textId="4C4B25B3" w:rsidR="00881BAE" w:rsidRDefault="00881BAE" w:rsidP="00881BAE">
            <w:pPr>
              <w:rPr>
                <w:iCs/>
              </w:rPr>
            </w:pPr>
            <w:r>
              <w:rPr>
                <w:rFonts w:hint="eastAsia"/>
                <w:iCs/>
              </w:rPr>
              <w:t>2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5AD42" w14:textId="79F22595" w:rsidR="00881BAE" w:rsidRPr="00F97986" w:rsidRDefault="00881BAE" w:rsidP="00881BAE">
            <w:pPr>
              <w:rPr>
                <w:iCs/>
              </w:rPr>
            </w:pPr>
            <w:r w:rsidRPr="00F97986">
              <w:rPr>
                <w:iCs/>
              </w:rPr>
              <w:t>100%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47028" w14:textId="5998B200" w:rsidR="00881BAE" w:rsidRDefault="00881BAE" w:rsidP="00881BAE">
            <w:pPr>
              <w:rPr>
                <w:iCs/>
              </w:rPr>
            </w:pPr>
            <w:r>
              <w:rPr>
                <w:rFonts w:hint="eastAsia"/>
                <w:iCs/>
              </w:rPr>
              <w:t>0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F6455" w14:textId="51F180FE" w:rsidR="00881BAE" w:rsidRPr="00F97986" w:rsidRDefault="00881BAE" w:rsidP="00881BAE">
            <w:pPr>
              <w:rPr>
                <w:iCs/>
              </w:rPr>
            </w:pPr>
            <w:r w:rsidRPr="00F97986">
              <w:rPr>
                <w:iCs/>
              </w:rPr>
              <w:t>0%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8D463" w14:textId="77777777" w:rsidR="00881BAE" w:rsidRPr="00E628A6" w:rsidRDefault="00881BAE" w:rsidP="00881BAE">
            <w:pPr>
              <w:rPr>
                <w:iCs/>
              </w:rPr>
            </w:pPr>
          </w:p>
        </w:tc>
      </w:tr>
      <w:tr w:rsidR="00881BAE" w:rsidRPr="00E628A6" w14:paraId="3548704C" w14:textId="77777777" w:rsidTr="005E2DF1">
        <w:tc>
          <w:tcPr>
            <w:tcW w:w="6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D10CF" w14:textId="77777777" w:rsidR="00881BAE" w:rsidRPr="00E628A6" w:rsidRDefault="00881BAE" w:rsidP="00881BAE">
            <w:pPr>
              <w:rPr>
                <w:b/>
                <w:i/>
              </w:rPr>
            </w:pPr>
          </w:p>
        </w:tc>
        <w:tc>
          <w:tcPr>
            <w:tcW w:w="3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A9F75" w14:textId="38EE65B1" w:rsidR="00881BAE" w:rsidRPr="00F97986" w:rsidRDefault="00881BAE" w:rsidP="00881BAE">
            <w:pPr>
              <w:rPr>
                <w:bCs/>
              </w:rPr>
            </w:pPr>
            <w:proofErr w:type="spellStart"/>
            <w:r w:rsidRPr="00F97986">
              <w:rPr>
                <w:bCs/>
              </w:rPr>
              <w:t>InternalNode.getFirstLeafKey</w:t>
            </w:r>
            <w:proofErr w:type="spellEnd"/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3FF33" w14:textId="2CC013D7" w:rsidR="00881BAE" w:rsidRDefault="00881BAE" w:rsidP="00881BAE">
            <w:pPr>
              <w:rPr>
                <w:iCs/>
              </w:rPr>
            </w:pPr>
            <w:r>
              <w:rPr>
                <w:rFonts w:hint="eastAsia"/>
                <w:iCs/>
              </w:rPr>
              <w:t>1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25477" w14:textId="5FC5DF18" w:rsidR="00881BAE" w:rsidRPr="00F97986" w:rsidRDefault="00881BAE" w:rsidP="00881BAE">
            <w:pPr>
              <w:rPr>
                <w:iCs/>
              </w:rPr>
            </w:pPr>
            <w:r w:rsidRPr="00F97986">
              <w:rPr>
                <w:iCs/>
              </w:rPr>
              <w:t>100%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F4CB2" w14:textId="450C7A34" w:rsidR="00881BAE" w:rsidRDefault="00881BAE" w:rsidP="00881BAE">
            <w:pPr>
              <w:rPr>
                <w:iCs/>
              </w:rPr>
            </w:pPr>
            <w:r>
              <w:rPr>
                <w:rFonts w:hint="eastAsia"/>
                <w:iCs/>
              </w:rPr>
              <w:t>0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E1EFB" w14:textId="0AB8F89B" w:rsidR="00881BAE" w:rsidRPr="00F97986" w:rsidRDefault="00881BAE" w:rsidP="00881BAE">
            <w:pPr>
              <w:rPr>
                <w:iCs/>
              </w:rPr>
            </w:pPr>
            <w:r w:rsidRPr="00F97986">
              <w:rPr>
                <w:iCs/>
              </w:rPr>
              <w:t>0%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7669C" w14:textId="77777777" w:rsidR="00881BAE" w:rsidRPr="00E628A6" w:rsidRDefault="00881BAE" w:rsidP="00881BAE">
            <w:pPr>
              <w:rPr>
                <w:iCs/>
              </w:rPr>
            </w:pPr>
          </w:p>
        </w:tc>
      </w:tr>
      <w:tr w:rsidR="00881BAE" w:rsidRPr="00E628A6" w14:paraId="773A979E" w14:textId="77777777" w:rsidTr="005E2DF1">
        <w:tc>
          <w:tcPr>
            <w:tcW w:w="6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70EF4" w14:textId="77777777" w:rsidR="00881BAE" w:rsidRPr="00E628A6" w:rsidRDefault="00881BAE" w:rsidP="00881BAE">
            <w:pPr>
              <w:rPr>
                <w:b/>
                <w:i/>
              </w:rPr>
            </w:pPr>
          </w:p>
        </w:tc>
        <w:tc>
          <w:tcPr>
            <w:tcW w:w="3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56AD4" w14:textId="7526125F" w:rsidR="00881BAE" w:rsidRPr="00F97986" w:rsidRDefault="00881BAE" w:rsidP="00881BAE">
            <w:pPr>
              <w:rPr>
                <w:bCs/>
              </w:rPr>
            </w:pPr>
            <w:proofErr w:type="spellStart"/>
            <w:r w:rsidRPr="00F97986">
              <w:rPr>
                <w:bCs/>
              </w:rPr>
              <w:t>InternalNode.getRange</w:t>
            </w:r>
            <w:proofErr w:type="spellEnd"/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005BB" w14:textId="509BABF7" w:rsidR="00881BAE" w:rsidRDefault="00881BAE" w:rsidP="00881BAE">
            <w:pPr>
              <w:rPr>
                <w:iCs/>
              </w:rPr>
            </w:pPr>
            <w:r>
              <w:rPr>
                <w:rFonts w:hint="eastAsia"/>
                <w:iCs/>
              </w:rPr>
              <w:t>1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8B20B" w14:textId="7F20FA78" w:rsidR="00881BAE" w:rsidRPr="00F97986" w:rsidRDefault="00881BAE" w:rsidP="00881BAE">
            <w:pPr>
              <w:rPr>
                <w:iCs/>
              </w:rPr>
            </w:pPr>
            <w:r w:rsidRPr="00F97986">
              <w:rPr>
                <w:iCs/>
              </w:rPr>
              <w:t>100%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34B67" w14:textId="2F35C255" w:rsidR="00881BAE" w:rsidRDefault="00881BAE" w:rsidP="00881BAE">
            <w:pPr>
              <w:rPr>
                <w:iCs/>
              </w:rPr>
            </w:pPr>
            <w:r>
              <w:rPr>
                <w:rFonts w:hint="eastAsia"/>
                <w:iCs/>
              </w:rPr>
              <w:t>0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08E7A" w14:textId="3C6D10B8" w:rsidR="00881BAE" w:rsidRPr="00F97986" w:rsidRDefault="00881BAE" w:rsidP="00881BAE">
            <w:pPr>
              <w:rPr>
                <w:iCs/>
              </w:rPr>
            </w:pPr>
            <w:r w:rsidRPr="00F97986">
              <w:rPr>
                <w:iCs/>
              </w:rPr>
              <w:t>0%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6B2EA" w14:textId="77777777" w:rsidR="00881BAE" w:rsidRPr="00E628A6" w:rsidRDefault="00881BAE" w:rsidP="00881BAE">
            <w:pPr>
              <w:rPr>
                <w:iCs/>
              </w:rPr>
            </w:pPr>
          </w:p>
        </w:tc>
      </w:tr>
      <w:tr w:rsidR="00881BAE" w:rsidRPr="00E628A6" w14:paraId="392D10E5" w14:textId="77777777" w:rsidTr="005E2DF1">
        <w:tc>
          <w:tcPr>
            <w:tcW w:w="6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E354F" w14:textId="77777777" w:rsidR="00881BAE" w:rsidRPr="00E628A6" w:rsidRDefault="00881BAE" w:rsidP="00881BAE">
            <w:pPr>
              <w:rPr>
                <w:b/>
                <w:i/>
              </w:rPr>
            </w:pPr>
          </w:p>
        </w:tc>
        <w:tc>
          <w:tcPr>
            <w:tcW w:w="3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01342" w14:textId="3F273484" w:rsidR="00881BAE" w:rsidRPr="00F97986" w:rsidRDefault="00881BAE" w:rsidP="00881BAE">
            <w:pPr>
              <w:rPr>
                <w:bCs/>
              </w:rPr>
            </w:pPr>
            <w:proofErr w:type="spellStart"/>
            <w:r w:rsidRPr="00F97986">
              <w:rPr>
                <w:bCs/>
              </w:rPr>
              <w:t>InternalNode.merge</w:t>
            </w:r>
            <w:proofErr w:type="spellEnd"/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F92AF" w14:textId="5E168557" w:rsidR="00881BAE" w:rsidRDefault="00881BAE" w:rsidP="00881BAE">
            <w:pPr>
              <w:rPr>
                <w:iCs/>
              </w:rPr>
            </w:pPr>
            <w:r>
              <w:rPr>
                <w:rFonts w:hint="eastAsia"/>
                <w:iCs/>
              </w:rPr>
              <w:t>1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B16E4" w14:textId="21064F32" w:rsidR="00881BAE" w:rsidRPr="00F97986" w:rsidRDefault="00881BAE" w:rsidP="00881BAE">
            <w:pPr>
              <w:rPr>
                <w:iCs/>
              </w:rPr>
            </w:pPr>
            <w:r w:rsidRPr="00F97986">
              <w:rPr>
                <w:iCs/>
              </w:rPr>
              <w:t>100%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A286D" w14:textId="0A18FCEC" w:rsidR="00881BAE" w:rsidRDefault="00881BAE" w:rsidP="00881BAE">
            <w:pPr>
              <w:rPr>
                <w:iCs/>
              </w:rPr>
            </w:pPr>
            <w:r>
              <w:rPr>
                <w:rFonts w:hint="eastAsia"/>
                <w:iCs/>
              </w:rPr>
              <w:t>0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DEAB0" w14:textId="7BAB8F58" w:rsidR="00881BAE" w:rsidRPr="00F97986" w:rsidRDefault="00881BAE" w:rsidP="00881BAE">
            <w:pPr>
              <w:rPr>
                <w:iCs/>
              </w:rPr>
            </w:pPr>
            <w:r w:rsidRPr="00F97986">
              <w:rPr>
                <w:iCs/>
              </w:rPr>
              <w:t>0%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13CF9" w14:textId="77777777" w:rsidR="00881BAE" w:rsidRPr="00E628A6" w:rsidRDefault="00881BAE" w:rsidP="00881BAE">
            <w:pPr>
              <w:rPr>
                <w:iCs/>
              </w:rPr>
            </w:pPr>
          </w:p>
        </w:tc>
      </w:tr>
      <w:tr w:rsidR="00881BAE" w:rsidRPr="00E628A6" w14:paraId="72A0F70E" w14:textId="77777777" w:rsidTr="005E2DF1">
        <w:tc>
          <w:tcPr>
            <w:tcW w:w="6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58E0B" w14:textId="77777777" w:rsidR="00881BAE" w:rsidRPr="00E628A6" w:rsidRDefault="00881BAE" w:rsidP="00881BAE">
            <w:pPr>
              <w:rPr>
                <w:b/>
                <w:i/>
              </w:rPr>
            </w:pPr>
          </w:p>
        </w:tc>
        <w:tc>
          <w:tcPr>
            <w:tcW w:w="3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6E3EF" w14:textId="7FA72A36" w:rsidR="00881BAE" w:rsidRPr="00F97986" w:rsidRDefault="00881BAE" w:rsidP="00881BAE">
            <w:pPr>
              <w:rPr>
                <w:bCs/>
              </w:rPr>
            </w:pPr>
            <w:proofErr w:type="spellStart"/>
            <w:r w:rsidRPr="00F97986">
              <w:rPr>
                <w:bCs/>
              </w:rPr>
              <w:t>InternalNode.split</w:t>
            </w:r>
            <w:proofErr w:type="spellEnd"/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31A8C" w14:textId="4B0B5493" w:rsidR="00881BAE" w:rsidRDefault="00881BAE" w:rsidP="00881BAE">
            <w:pPr>
              <w:rPr>
                <w:iCs/>
              </w:rPr>
            </w:pPr>
            <w:r>
              <w:rPr>
                <w:rFonts w:hint="eastAsia"/>
                <w:iCs/>
              </w:rPr>
              <w:t>1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E34B6" w14:textId="0CB86818" w:rsidR="00881BAE" w:rsidRPr="00F97986" w:rsidRDefault="00881BAE" w:rsidP="00881BAE">
            <w:pPr>
              <w:rPr>
                <w:iCs/>
              </w:rPr>
            </w:pPr>
            <w:r w:rsidRPr="00F97986">
              <w:rPr>
                <w:iCs/>
              </w:rPr>
              <w:t>100%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931BD" w14:textId="197E0849" w:rsidR="00881BAE" w:rsidRDefault="00881BAE" w:rsidP="00881BAE">
            <w:pPr>
              <w:rPr>
                <w:iCs/>
              </w:rPr>
            </w:pPr>
            <w:r>
              <w:rPr>
                <w:rFonts w:hint="eastAsia"/>
                <w:iCs/>
              </w:rPr>
              <w:t>0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5F0CE" w14:textId="13108867" w:rsidR="00881BAE" w:rsidRPr="00F97986" w:rsidRDefault="00881BAE" w:rsidP="00881BAE">
            <w:pPr>
              <w:rPr>
                <w:iCs/>
              </w:rPr>
            </w:pPr>
            <w:r w:rsidRPr="00F97986">
              <w:rPr>
                <w:iCs/>
              </w:rPr>
              <w:t>0%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4042C" w14:textId="77777777" w:rsidR="00881BAE" w:rsidRPr="00E628A6" w:rsidRDefault="00881BAE" w:rsidP="00881BAE">
            <w:pPr>
              <w:rPr>
                <w:iCs/>
              </w:rPr>
            </w:pPr>
          </w:p>
        </w:tc>
      </w:tr>
      <w:tr w:rsidR="00205BCC" w:rsidRPr="00E628A6" w14:paraId="447A3AEF" w14:textId="77777777" w:rsidTr="005E2DF1">
        <w:tc>
          <w:tcPr>
            <w:tcW w:w="6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0905D" w14:textId="77777777" w:rsidR="00205BCC" w:rsidRPr="00E628A6" w:rsidRDefault="00205BCC" w:rsidP="00205BCC">
            <w:pPr>
              <w:rPr>
                <w:b/>
                <w:i/>
              </w:rPr>
            </w:pPr>
          </w:p>
        </w:tc>
        <w:tc>
          <w:tcPr>
            <w:tcW w:w="3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F15BB" w14:textId="6A108050" w:rsidR="00205BCC" w:rsidRPr="00F97986" w:rsidRDefault="00205BCC" w:rsidP="00205BCC">
            <w:pPr>
              <w:rPr>
                <w:bCs/>
              </w:rPr>
            </w:pPr>
            <w:proofErr w:type="spellStart"/>
            <w:r>
              <w:rPr>
                <w:rFonts w:hint="eastAsia"/>
                <w:bCs/>
              </w:rPr>
              <w:t>B</w:t>
            </w:r>
            <w:r>
              <w:rPr>
                <w:bCs/>
              </w:rPr>
              <w:t>P</w:t>
            </w:r>
            <w:r>
              <w:rPr>
                <w:rFonts w:hint="eastAsia"/>
                <w:bCs/>
              </w:rPr>
              <w:t>lus</w:t>
            </w:r>
            <w:r>
              <w:rPr>
                <w:bCs/>
              </w:rPr>
              <w:t>T</w:t>
            </w:r>
            <w:r>
              <w:rPr>
                <w:rFonts w:hint="eastAsia"/>
                <w:bCs/>
              </w:rPr>
              <w:t>ree</w:t>
            </w:r>
            <w:proofErr w:type="spellEnd"/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16785" w14:textId="161760F2" w:rsidR="00205BCC" w:rsidRDefault="00205BCC" w:rsidP="00205BCC">
            <w:pPr>
              <w:rPr>
                <w:iCs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D492E" w14:textId="19EEDC43" w:rsidR="00205BCC" w:rsidRPr="00F97986" w:rsidRDefault="00205BCC" w:rsidP="00205BCC">
            <w:pPr>
              <w:rPr>
                <w:iCs/>
              </w:rPr>
            </w:pPr>
            <w:r>
              <w:rPr>
                <w:rFonts w:hint="eastAsia"/>
              </w:rPr>
              <w:t>100%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D7142" w14:textId="7B84C097" w:rsidR="00205BCC" w:rsidRDefault="00205BCC" w:rsidP="00205BCC">
            <w:pPr>
              <w:rPr>
                <w:iCs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EBB14" w14:textId="2EDD6149" w:rsidR="00205BCC" w:rsidRPr="00F97986" w:rsidRDefault="00205BCC" w:rsidP="00205BCC">
            <w:pPr>
              <w:rPr>
                <w:iCs/>
              </w:rPr>
            </w:pPr>
            <w:r>
              <w:rPr>
                <w:rFonts w:hint="eastAsia"/>
              </w:rPr>
              <w:t>0</w:t>
            </w:r>
            <w:r>
              <w:t>%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BE0C1" w14:textId="77777777" w:rsidR="00205BCC" w:rsidRPr="00E628A6" w:rsidRDefault="00205BCC" w:rsidP="00205BCC">
            <w:pPr>
              <w:rPr>
                <w:iCs/>
              </w:rPr>
            </w:pPr>
          </w:p>
        </w:tc>
      </w:tr>
      <w:tr w:rsidR="00205BCC" w:rsidRPr="00E628A6" w14:paraId="4F16250E" w14:textId="77777777" w:rsidTr="005E2DF1">
        <w:tc>
          <w:tcPr>
            <w:tcW w:w="6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95612" w14:textId="77777777" w:rsidR="00205BCC" w:rsidRPr="00E628A6" w:rsidRDefault="00205BCC" w:rsidP="00205BCC">
            <w:pPr>
              <w:rPr>
                <w:b/>
                <w:i/>
              </w:rPr>
            </w:pPr>
          </w:p>
        </w:tc>
        <w:tc>
          <w:tcPr>
            <w:tcW w:w="3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7EC8B" w14:textId="07BC1965" w:rsidR="00205BCC" w:rsidRPr="00F97986" w:rsidRDefault="00205BCC" w:rsidP="00205BCC">
            <w:pPr>
              <w:rPr>
                <w:bCs/>
              </w:rPr>
            </w:pPr>
            <w:proofErr w:type="spellStart"/>
            <w:r w:rsidRPr="00E628A6">
              <w:rPr>
                <w:bCs/>
              </w:rPr>
              <w:t>BP</w:t>
            </w:r>
            <w:r w:rsidRPr="00E628A6">
              <w:rPr>
                <w:rFonts w:hint="eastAsia"/>
                <w:bCs/>
              </w:rPr>
              <w:t>lusTree</w:t>
            </w:r>
            <w:r w:rsidRPr="00E628A6">
              <w:rPr>
                <w:bCs/>
              </w:rPr>
              <w:t>.search</w:t>
            </w:r>
            <w:proofErr w:type="spellEnd"/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A8203" w14:textId="26DAF5F2" w:rsidR="00205BCC" w:rsidRDefault="001C4BB7" w:rsidP="00205BCC">
            <w:pPr>
              <w:rPr>
                <w:iCs/>
              </w:rPr>
            </w:pPr>
            <w:r>
              <w:rPr>
                <w:rFonts w:hint="eastAsia"/>
                <w:iCs/>
              </w:rPr>
              <w:t>2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A8E0D" w14:textId="306307E9" w:rsidR="00205BCC" w:rsidRPr="00F97986" w:rsidRDefault="00205BCC" w:rsidP="00205BCC">
            <w:pPr>
              <w:rPr>
                <w:iCs/>
              </w:rPr>
            </w:pPr>
            <w:r w:rsidRPr="00F97986">
              <w:rPr>
                <w:iCs/>
              </w:rPr>
              <w:t>100%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83DDA" w14:textId="62335254" w:rsidR="00205BCC" w:rsidRDefault="00205BCC" w:rsidP="00205BCC">
            <w:pPr>
              <w:rPr>
                <w:iCs/>
              </w:rPr>
            </w:pPr>
            <w:r>
              <w:rPr>
                <w:rFonts w:hint="eastAsia"/>
                <w:iCs/>
              </w:rPr>
              <w:t>0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97F5B" w14:textId="65EA54CD" w:rsidR="00205BCC" w:rsidRPr="00F97986" w:rsidRDefault="00205BCC" w:rsidP="00205BCC">
            <w:pPr>
              <w:rPr>
                <w:iCs/>
              </w:rPr>
            </w:pPr>
            <w:r w:rsidRPr="00F97986">
              <w:rPr>
                <w:iCs/>
              </w:rPr>
              <w:t>0%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79183" w14:textId="77777777" w:rsidR="00205BCC" w:rsidRPr="00E628A6" w:rsidRDefault="00205BCC" w:rsidP="00205BCC">
            <w:pPr>
              <w:rPr>
                <w:iCs/>
              </w:rPr>
            </w:pPr>
          </w:p>
        </w:tc>
      </w:tr>
      <w:tr w:rsidR="00205BCC" w:rsidRPr="00E628A6" w14:paraId="7A14F6D4" w14:textId="77777777" w:rsidTr="005E2DF1">
        <w:tc>
          <w:tcPr>
            <w:tcW w:w="6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09CC6" w14:textId="77777777" w:rsidR="00205BCC" w:rsidRPr="00E628A6" w:rsidRDefault="00205BCC" w:rsidP="00205BCC">
            <w:pPr>
              <w:rPr>
                <w:b/>
                <w:i/>
              </w:rPr>
            </w:pPr>
          </w:p>
        </w:tc>
        <w:tc>
          <w:tcPr>
            <w:tcW w:w="3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B50DD" w14:textId="69C43914" w:rsidR="00205BCC" w:rsidRPr="00F97986" w:rsidRDefault="00205BCC" w:rsidP="00205BCC">
            <w:pPr>
              <w:rPr>
                <w:bCs/>
              </w:rPr>
            </w:pPr>
            <w:proofErr w:type="spellStart"/>
            <w:r w:rsidRPr="00E628A6">
              <w:rPr>
                <w:bCs/>
              </w:rPr>
              <w:t>BPlusTree.searchRange</w:t>
            </w:r>
            <w:proofErr w:type="spellEnd"/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A0EB9" w14:textId="27CE90BB" w:rsidR="00205BCC" w:rsidRDefault="00205BCC" w:rsidP="00205BCC">
            <w:pPr>
              <w:rPr>
                <w:iCs/>
              </w:rPr>
            </w:pPr>
            <w:r>
              <w:rPr>
                <w:rFonts w:hint="eastAsia"/>
                <w:iCs/>
              </w:rPr>
              <w:t>4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379EA" w14:textId="3A930EF4" w:rsidR="00205BCC" w:rsidRPr="00F97986" w:rsidRDefault="00205BCC" w:rsidP="00205BCC">
            <w:pPr>
              <w:rPr>
                <w:iCs/>
              </w:rPr>
            </w:pPr>
            <w:r w:rsidRPr="00F97986">
              <w:rPr>
                <w:iCs/>
              </w:rPr>
              <w:t>100%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8F462" w14:textId="36B1893F" w:rsidR="00205BCC" w:rsidRDefault="00205BCC" w:rsidP="00205BCC">
            <w:pPr>
              <w:rPr>
                <w:iCs/>
              </w:rPr>
            </w:pPr>
            <w:r>
              <w:rPr>
                <w:rFonts w:hint="eastAsia"/>
                <w:iCs/>
              </w:rPr>
              <w:t>0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40D13" w14:textId="53EB1139" w:rsidR="00205BCC" w:rsidRPr="00F97986" w:rsidRDefault="00205BCC" w:rsidP="00205BCC">
            <w:pPr>
              <w:rPr>
                <w:iCs/>
              </w:rPr>
            </w:pPr>
            <w:r w:rsidRPr="00F97986">
              <w:rPr>
                <w:iCs/>
              </w:rPr>
              <w:t>0%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65198" w14:textId="77777777" w:rsidR="00205BCC" w:rsidRPr="00E628A6" w:rsidRDefault="00205BCC" w:rsidP="00205BCC">
            <w:pPr>
              <w:rPr>
                <w:iCs/>
              </w:rPr>
            </w:pPr>
          </w:p>
        </w:tc>
      </w:tr>
      <w:tr w:rsidR="00205BCC" w:rsidRPr="00E628A6" w14:paraId="351CB17A" w14:textId="77777777" w:rsidTr="005E2DF1">
        <w:tc>
          <w:tcPr>
            <w:tcW w:w="6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2675D" w14:textId="77777777" w:rsidR="00205BCC" w:rsidRPr="00E628A6" w:rsidRDefault="00205BCC" w:rsidP="00205BCC">
            <w:pPr>
              <w:rPr>
                <w:b/>
                <w:i/>
              </w:rPr>
            </w:pPr>
          </w:p>
        </w:tc>
        <w:tc>
          <w:tcPr>
            <w:tcW w:w="3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42C01" w14:textId="7C00A1A7" w:rsidR="00205BCC" w:rsidRPr="00F97986" w:rsidRDefault="00205BCC" w:rsidP="00205BCC">
            <w:pPr>
              <w:rPr>
                <w:bCs/>
              </w:rPr>
            </w:pPr>
            <w:proofErr w:type="spellStart"/>
            <w:r w:rsidRPr="00E628A6">
              <w:rPr>
                <w:bCs/>
              </w:rPr>
              <w:t>BPlusTree.insert</w:t>
            </w:r>
            <w:proofErr w:type="spellEnd"/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91EAB" w14:textId="11DD70CE" w:rsidR="00205BCC" w:rsidRDefault="00EF3D63" w:rsidP="00205BCC">
            <w:pPr>
              <w:rPr>
                <w:iCs/>
              </w:rPr>
            </w:pPr>
            <w:r>
              <w:rPr>
                <w:iCs/>
              </w:rPr>
              <w:t>1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A6D27" w14:textId="0E521E5E" w:rsidR="00205BCC" w:rsidRPr="00F97986" w:rsidRDefault="00205BCC" w:rsidP="00205BCC">
            <w:pPr>
              <w:rPr>
                <w:iCs/>
              </w:rPr>
            </w:pPr>
            <w:r w:rsidRPr="00F97986">
              <w:rPr>
                <w:iCs/>
              </w:rPr>
              <w:t>100%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A1B47" w14:textId="7F63AECC" w:rsidR="00205BCC" w:rsidRDefault="00205BCC" w:rsidP="00205BCC">
            <w:pPr>
              <w:rPr>
                <w:iCs/>
              </w:rPr>
            </w:pPr>
            <w:r>
              <w:rPr>
                <w:rFonts w:hint="eastAsia"/>
                <w:iCs/>
              </w:rPr>
              <w:t>0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54FC7" w14:textId="2E35C039" w:rsidR="00205BCC" w:rsidRPr="00F97986" w:rsidRDefault="00205BCC" w:rsidP="00205BCC">
            <w:pPr>
              <w:rPr>
                <w:iCs/>
              </w:rPr>
            </w:pPr>
            <w:r w:rsidRPr="00F97986">
              <w:rPr>
                <w:iCs/>
              </w:rPr>
              <w:t>0%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26F18" w14:textId="77777777" w:rsidR="00205BCC" w:rsidRPr="00E628A6" w:rsidRDefault="00205BCC" w:rsidP="00205BCC">
            <w:pPr>
              <w:rPr>
                <w:iCs/>
              </w:rPr>
            </w:pPr>
          </w:p>
        </w:tc>
      </w:tr>
      <w:tr w:rsidR="00205BCC" w:rsidRPr="00E628A6" w14:paraId="6D943E07" w14:textId="77777777" w:rsidTr="005E2DF1">
        <w:tc>
          <w:tcPr>
            <w:tcW w:w="6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115E7" w14:textId="77777777" w:rsidR="00205BCC" w:rsidRPr="00E628A6" w:rsidRDefault="00205BCC" w:rsidP="00205BCC">
            <w:pPr>
              <w:rPr>
                <w:b/>
                <w:i/>
              </w:rPr>
            </w:pPr>
          </w:p>
        </w:tc>
        <w:tc>
          <w:tcPr>
            <w:tcW w:w="3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20E7F" w14:textId="5F1C04C6" w:rsidR="00205BCC" w:rsidRPr="00F97986" w:rsidRDefault="00205BCC" w:rsidP="00205BCC">
            <w:pPr>
              <w:rPr>
                <w:bCs/>
              </w:rPr>
            </w:pPr>
            <w:proofErr w:type="spellStart"/>
            <w:r w:rsidRPr="00E628A6">
              <w:rPr>
                <w:bCs/>
              </w:rPr>
              <w:t>BPlusTree.delete</w:t>
            </w:r>
            <w:proofErr w:type="spellEnd"/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2CDDE" w14:textId="22F803CE" w:rsidR="00205BCC" w:rsidRDefault="003C0CF6" w:rsidP="00205BCC">
            <w:pPr>
              <w:rPr>
                <w:iCs/>
              </w:rPr>
            </w:pPr>
            <w:r>
              <w:rPr>
                <w:rFonts w:hint="eastAsia"/>
                <w:iCs/>
              </w:rPr>
              <w:t>2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08C2D" w14:textId="25BD3928" w:rsidR="00205BCC" w:rsidRPr="00F97986" w:rsidRDefault="00205BCC" w:rsidP="00205BCC">
            <w:pPr>
              <w:rPr>
                <w:iCs/>
              </w:rPr>
            </w:pPr>
            <w:r w:rsidRPr="00F97986">
              <w:rPr>
                <w:iCs/>
              </w:rPr>
              <w:t>100%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E5B9C" w14:textId="67467C5C" w:rsidR="00205BCC" w:rsidRDefault="00205BCC" w:rsidP="00205BCC">
            <w:pPr>
              <w:rPr>
                <w:iCs/>
              </w:rPr>
            </w:pPr>
            <w:r>
              <w:rPr>
                <w:rFonts w:hint="eastAsia"/>
                <w:iCs/>
              </w:rPr>
              <w:t>1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D5187" w14:textId="715B1393" w:rsidR="00205BCC" w:rsidRPr="00F97986" w:rsidRDefault="003C0CF6" w:rsidP="00205BCC">
            <w:pPr>
              <w:rPr>
                <w:iCs/>
              </w:rPr>
            </w:pPr>
            <w:r>
              <w:rPr>
                <w:iCs/>
              </w:rPr>
              <w:t>50</w:t>
            </w:r>
            <w:r w:rsidR="00205BCC" w:rsidRPr="00F97986">
              <w:rPr>
                <w:iCs/>
              </w:rPr>
              <w:t>%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D8A6D" w14:textId="0F09CA49" w:rsidR="00205BCC" w:rsidRPr="00E628A6" w:rsidRDefault="00205BCC" w:rsidP="00205BCC">
            <w:pPr>
              <w:rPr>
                <w:iCs/>
              </w:rPr>
            </w:pPr>
            <w:r>
              <w:rPr>
                <w:rFonts w:hint="eastAsia"/>
                <w:iCs/>
              </w:rPr>
              <w:t>严重错误</w:t>
            </w:r>
          </w:p>
        </w:tc>
      </w:tr>
      <w:tr w:rsidR="00205BCC" w:rsidRPr="00E628A6" w14:paraId="7D2850CD" w14:textId="77777777" w:rsidTr="005E2DF1">
        <w:tc>
          <w:tcPr>
            <w:tcW w:w="6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7015B" w14:textId="77777777" w:rsidR="00205BCC" w:rsidRPr="00E628A6" w:rsidRDefault="00205BCC" w:rsidP="00205BCC">
            <w:pPr>
              <w:rPr>
                <w:b/>
                <w:i/>
              </w:rPr>
            </w:pPr>
          </w:p>
        </w:tc>
        <w:tc>
          <w:tcPr>
            <w:tcW w:w="3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C062E" w14:textId="05A2186E" w:rsidR="00205BCC" w:rsidRPr="00F97986" w:rsidRDefault="00205BCC" w:rsidP="00205BCC">
            <w:pPr>
              <w:rPr>
                <w:bCs/>
              </w:rPr>
            </w:pPr>
            <w:proofErr w:type="spellStart"/>
            <w:r w:rsidRPr="00E628A6">
              <w:rPr>
                <w:bCs/>
              </w:rPr>
              <w:t>BPlusTree.toString</w:t>
            </w:r>
            <w:proofErr w:type="spellEnd"/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5F1F2" w14:textId="039EAED1" w:rsidR="00205BCC" w:rsidRDefault="00EF3D63" w:rsidP="00205BCC">
            <w:pPr>
              <w:rPr>
                <w:iCs/>
              </w:rPr>
            </w:pPr>
            <w:r>
              <w:rPr>
                <w:iCs/>
              </w:rPr>
              <w:t>1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FA596" w14:textId="4C634631" w:rsidR="00205BCC" w:rsidRPr="00F97986" w:rsidRDefault="00205BCC" w:rsidP="00205BCC">
            <w:pPr>
              <w:rPr>
                <w:iCs/>
              </w:rPr>
            </w:pPr>
            <w:r w:rsidRPr="00F97986">
              <w:rPr>
                <w:iCs/>
              </w:rPr>
              <w:t>100%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028B5" w14:textId="1788A377" w:rsidR="00205BCC" w:rsidRDefault="00205BCC" w:rsidP="00205BCC">
            <w:pPr>
              <w:rPr>
                <w:iCs/>
              </w:rPr>
            </w:pPr>
            <w:r>
              <w:rPr>
                <w:rFonts w:hint="eastAsia"/>
                <w:iCs/>
              </w:rPr>
              <w:t>0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690F4" w14:textId="6FF3C1A7" w:rsidR="00205BCC" w:rsidRPr="00F97986" w:rsidRDefault="00205BCC" w:rsidP="00205BCC">
            <w:pPr>
              <w:rPr>
                <w:iCs/>
              </w:rPr>
            </w:pPr>
            <w:r w:rsidRPr="00F97986">
              <w:rPr>
                <w:iCs/>
              </w:rPr>
              <w:t>0%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3BB62" w14:textId="77777777" w:rsidR="00205BCC" w:rsidRPr="00E628A6" w:rsidRDefault="00205BCC" w:rsidP="00205BCC">
            <w:pPr>
              <w:rPr>
                <w:iCs/>
              </w:rPr>
            </w:pPr>
          </w:p>
        </w:tc>
      </w:tr>
      <w:tr w:rsidR="00205BCC" w:rsidRPr="00E628A6" w14:paraId="0DCBD1BE" w14:textId="77777777" w:rsidTr="00E628A6"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F7130" w14:textId="77777777" w:rsidR="00205BCC" w:rsidRPr="00E628A6" w:rsidRDefault="00205BCC" w:rsidP="00205BCC">
            <w:pPr>
              <w:rPr>
                <w:b/>
                <w:i/>
              </w:rPr>
            </w:pPr>
          </w:p>
        </w:tc>
        <w:tc>
          <w:tcPr>
            <w:tcW w:w="3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61535" w14:textId="28AFC5B8" w:rsidR="00205BCC" w:rsidRPr="00E628A6" w:rsidRDefault="00205BCC" w:rsidP="00205BCC">
            <w:pPr>
              <w:rPr>
                <w:b/>
              </w:rPr>
            </w:pPr>
            <w:r>
              <w:rPr>
                <w:rFonts w:hint="eastAsia"/>
                <w:b/>
              </w:rPr>
              <w:t>数</w:t>
            </w:r>
            <w:r w:rsidRPr="00F97986">
              <w:rPr>
                <w:rFonts w:hint="eastAsia"/>
                <w:bCs/>
              </w:rPr>
              <w:t>据流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852C4" w14:textId="5E46B8C2" w:rsidR="00205BCC" w:rsidRPr="00E628A6" w:rsidRDefault="00205BCC" w:rsidP="00205BCC">
            <w:pPr>
              <w:rPr>
                <w:iCs/>
              </w:rPr>
            </w:pPr>
            <w:r>
              <w:rPr>
                <w:iCs/>
              </w:rPr>
              <w:t>5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C121A" w14:textId="2E17E971" w:rsidR="00205BCC" w:rsidRPr="00E628A6" w:rsidRDefault="00205BCC" w:rsidP="00205BCC">
            <w:pPr>
              <w:rPr>
                <w:iCs/>
              </w:rPr>
            </w:pPr>
            <w:r>
              <w:rPr>
                <w:iCs/>
              </w:rPr>
              <w:t>100%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F54AD" w14:textId="7FF6DDE1" w:rsidR="00205BCC" w:rsidRPr="00E628A6" w:rsidRDefault="00205BCC" w:rsidP="00205BCC">
            <w:pPr>
              <w:rPr>
                <w:iCs/>
              </w:rPr>
            </w:pPr>
            <w:r>
              <w:rPr>
                <w:rFonts w:hint="eastAsia"/>
                <w:iCs/>
              </w:rPr>
              <w:t>0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0339B" w14:textId="58A35E08" w:rsidR="00205BCC" w:rsidRPr="00E628A6" w:rsidRDefault="00205BCC" w:rsidP="00205BCC">
            <w:pPr>
              <w:rPr>
                <w:iCs/>
              </w:rPr>
            </w:pPr>
            <w:r w:rsidRPr="00F97986">
              <w:rPr>
                <w:iCs/>
              </w:rPr>
              <w:t>0%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8BB71" w14:textId="77777777" w:rsidR="00205BCC" w:rsidRPr="00E628A6" w:rsidRDefault="00205BCC" w:rsidP="00205BCC">
            <w:pPr>
              <w:rPr>
                <w:iCs/>
              </w:rPr>
            </w:pPr>
          </w:p>
        </w:tc>
      </w:tr>
      <w:tr w:rsidR="00205BCC" w:rsidRPr="00E628A6" w14:paraId="36AF5929" w14:textId="77777777" w:rsidTr="00E628A6"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24C92" w14:textId="77777777" w:rsidR="00205BCC" w:rsidRPr="00E628A6" w:rsidRDefault="00205BCC" w:rsidP="00205BCC">
            <w:pPr>
              <w:rPr>
                <w:b/>
                <w:i/>
              </w:rPr>
            </w:pPr>
          </w:p>
        </w:tc>
        <w:tc>
          <w:tcPr>
            <w:tcW w:w="3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05946" w14:textId="76198578" w:rsidR="00205BCC" w:rsidRDefault="00205BCC" w:rsidP="00205BCC">
            <w:pPr>
              <w:rPr>
                <w:b/>
              </w:rPr>
            </w:pPr>
            <w:r w:rsidRPr="00F97986">
              <w:rPr>
                <w:rFonts w:hint="eastAsia"/>
                <w:b/>
              </w:rPr>
              <w:t>总计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DC345" w14:textId="7733E380" w:rsidR="00205BCC" w:rsidRPr="00E628A6" w:rsidRDefault="00047704" w:rsidP="00205BCC">
            <w:pPr>
              <w:rPr>
                <w:iCs/>
              </w:rPr>
            </w:pPr>
            <w:r>
              <w:rPr>
                <w:iCs/>
              </w:rPr>
              <w:fldChar w:fldCharType="begin"/>
            </w:r>
            <w:r>
              <w:rPr>
                <w:iCs/>
              </w:rPr>
              <w:instrText xml:space="preserve"> =SUM(ABOVE) </w:instrText>
            </w:r>
            <w:r>
              <w:rPr>
                <w:iCs/>
              </w:rPr>
              <w:fldChar w:fldCharType="separate"/>
            </w:r>
            <w:r>
              <w:rPr>
                <w:iCs/>
                <w:noProof/>
              </w:rPr>
              <w:t>54</w:t>
            </w:r>
            <w:r>
              <w:rPr>
                <w:iCs/>
              </w:rPr>
              <w:fldChar w:fldCharType="end"/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91D09" w14:textId="7C14EBA2" w:rsidR="00205BCC" w:rsidRPr="00E628A6" w:rsidRDefault="00205BCC" w:rsidP="00205BCC">
            <w:pPr>
              <w:rPr>
                <w:iCs/>
              </w:rPr>
            </w:pPr>
            <w:r>
              <w:rPr>
                <w:rFonts w:hint="eastAsia"/>
                <w:iCs/>
              </w:rPr>
              <w:t>1</w:t>
            </w:r>
            <w:r>
              <w:rPr>
                <w:iCs/>
              </w:rPr>
              <w:t>00%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BBC7D" w14:textId="3CAAEA76" w:rsidR="00205BCC" w:rsidRPr="00E628A6" w:rsidRDefault="00205BCC" w:rsidP="00205BCC">
            <w:pPr>
              <w:rPr>
                <w:iCs/>
              </w:rPr>
            </w:pPr>
            <w:r>
              <w:rPr>
                <w:rFonts w:hint="eastAsia"/>
                <w:iCs/>
              </w:rPr>
              <w:t>0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AAF33" w14:textId="4C186719" w:rsidR="00205BCC" w:rsidRPr="00E628A6" w:rsidRDefault="00D4025B" w:rsidP="00205BCC">
            <w:pPr>
              <w:rPr>
                <w:iCs/>
              </w:rPr>
            </w:pPr>
            <w:r>
              <w:rPr>
                <w:rFonts w:hint="eastAsia"/>
                <w:iCs/>
              </w:rPr>
              <w:t>1</w:t>
            </w:r>
            <w:r>
              <w:rPr>
                <w:iCs/>
              </w:rPr>
              <w:t>.9%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FFC4F" w14:textId="77777777" w:rsidR="00205BCC" w:rsidRPr="00E628A6" w:rsidRDefault="00205BCC" w:rsidP="00205BCC">
            <w:pPr>
              <w:rPr>
                <w:iCs/>
              </w:rPr>
            </w:pPr>
          </w:p>
        </w:tc>
      </w:tr>
    </w:tbl>
    <w:p w14:paraId="6D5E81A9" w14:textId="0BC9F73B" w:rsidR="00D6701A" w:rsidRDefault="00D6701A" w:rsidP="00D6701A"/>
    <w:p w14:paraId="5E1E42FC" w14:textId="366819E0" w:rsidR="00E628A6" w:rsidRDefault="00E628A6" w:rsidP="00E628A6">
      <w:pPr>
        <w:numPr>
          <w:ilvl w:val="1"/>
          <w:numId w:val="1"/>
        </w:numPr>
      </w:pPr>
      <w:r>
        <w:rPr>
          <w:rFonts w:hint="eastAsia"/>
        </w:rPr>
        <w:t>缺陷严重程度</w:t>
      </w:r>
    </w:p>
    <w:p w14:paraId="52B5853C" w14:textId="11E2B932" w:rsidR="00E628A6" w:rsidRDefault="00E628A6" w:rsidP="00E628A6"/>
    <w:p w14:paraId="41E763CB" w14:textId="3413AEB8" w:rsidR="00ED770E" w:rsidRDefault="00ED770E" w:rsidP="00E628A6">
      <w:r>
        <w:rPr>
          <w:rFonts w:hint="eastAsia"/>
        </w:rPr>
        <w:t>存在一个严重缺陷。</w:t>
      </w:r>
    </w:p>
    <w:p w14:paraId="193B456A" w14:textId="77777777" w:rsidR="00ED770E" w:rsidRPr="00D6701A" w:rsidRDefault="00ED770E" w:rsidP="00E628A6"/>
    <w:p w14:paraId="4C0D1FC6" w14:textId="0C8B60AB" w:rsidR="00F10521" w:rsidRDefault="00174B0E">
      <w:pPr>
        <w:pStyle w:val="1"/>
      </w:pPr>
      <w:bookmarkStart w:id="9" w:name="_Toc40640256"/>
      <w:r>
        <w:rPr>
          <w:rFonts w:hint="eastAsia"/>
        </w:rPr>
        <w:lastRenderedPageBreak/>
        <w:t>缺陷报告</w:t>
      </w:r>
      <w:bookmarkEnd w:id="9"/>
    </w:p>
    <w:p w14:paraId="3393867E" w14:textId="604E74BA" w:rsidR="00E628A6" w:rsidRDefault="00E628A6" w:rsidP="00E628A6">
      <w:pPr>
        <w:numPr>
          <w:ilvl w:val="1"/>
          <w:numId w:val="1"/>
        </w:numPr>
      </w:pPr>
      <w:r>
        <w:rPr>
          <w:rFonts w:hint="eastAsia"/>
        </w:rPr>
        <w:t>缺陷清单</w:t>
      </w:r>
    </w:p>
    <w:p w14:paraId="477C216F" w14:textId="77777777" w:rsidR="00E628A6" w:rsidRPr="00E628A6" w:rsidRDefault="00E628A6" w:rsidP="00E628A6">
      <w:pPr>
        <w:widowControl/>
        <w:spacing w:line="300" w:lineRule="auto"/>
        <w:jc w:val="center"/>
        <w:rPr>
          <w:rFonts w:ascii="等线" w:eastAsia="等线" w:hAnsi="等线"/>
          <w:b/>
          <w:bCs/>
          <w:snapToGrid/>
          <w:color w:val="000000"/>
          <w:sz w:val="21"/>
          <w:szCs w:val="21"/>
        </w:rPr>
      </w:pPr>
      <w:r w:rsidRPr="00E628A6">
        <w:rPr>
          <w:rFonts w:ascii="等线" w:eastAsia="等线" w:hAnsi="等线" w:hint="eastAsia"/>
          <w:b/>
          <w:bCs/>
          <w:color w:val="000000"/>
          <w:sz w:val="21"/>
          <w:szCs w:val="21"/>
        </w:rPr>
        <w:t>表3 功能性缺陷列表</w:t>
      </w:r>
    </w:p>
    <w:tbl>
      <w:tblPr>
        <w:tblW w:w="852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989"/>
        <w:gridCol w:w="993"/>
        <w:gridCol w:w="2695"/>
        <w:gridCol w:w="3418"/>
      </w:tblGrid>
      <w:tr w:rsidR="00E628A6" w14:paraId="53DA3BA8" w14:textId="77777777" w:rsidTr="00F97986">
        <w:trPr>
          <w:trHeight w:val="760"/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001B8D53" w14:textId="77777777" w:rsidR="00E628A6" w:rsidRDefault="00E628A6">
            <w:pPr>
              <w:widowControl/>
              <w:spacing w:line="300" w:lineRule="auto"/>
              <w:jc w:val="center"/>
              <w:rPr>
                <w:rFonts w:ascii="Times New Roman"/>
                <w:b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color w:val="000000"/>
                <w:sz w:val="21"/>
                <w:szCs w:val="21"/>
              </w:rPr>
              <w:t>序</w:t>
            </w:r>
          </w:p>
          <w:p w14:paraId="3C094F24" w14:textId="77777777" w:rsidR="00E628A6" w:rsidRDefault="00E628A6">
            <w:pPr>
              <w:widowControl/>
              <w:spacing w:line="300" w:lineRule="auto"/>
              <w:jc w:val="center"/>
              <w:rPr>
                <w:rFonts w:ascii="Times New Roman"/>
                <w:b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color w:val="000000"/>
                <w:sz w:val="21"/>
                <w:szCs w:val="21"/>
              </w:rPr>
              <w:t>号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4C2DF571" w14:textId="77777777" w:rsidR="00E628A6" w:rsidRDefault="00E628A6">
            <w:pPr>
              <w:widowControl/>
              <w:spacing w:line="300" w:lineRule="auto"/>
              <w:jc w:val="center"/>
              <w:rPr>
                <w:rFonts w:ascii="Times New Roman"/>
                <w:b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color w:val="000000"/>
                <w:sz w:val="21"/>
                <w:szCs w:val="21"/>
              </w:rPr>
              <w:t>缺陷</w:t>
            </w:r>
          </w:p>
          <w:p w14:paraId="1A2DBE5A" w14:textId="77777777" w:rsidR="00E628A6" w:rsidRDefault="00E628A6">
            <w:pPr>
              <w:widowControl/>
              <w:spacing w:line="300" w:lineRule="auto"/>
              <w:jc w:val="center"/>
              <w:rPr>
                <w:rFonts w:ascii="Times New Roman"/>
                <w:b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67EC556A" w14:textId="77777777" w:rsidR="00E628A6" w:rsidRDefault="00E628A6">
            <w:pPr>
              <w:widowControl/>
              <w:spacing w:line="300" w:lineRule="auto"/>
              <w:jc w:val="center"/>
              <w:rPr>
                <w:rFonts w:ascii="Times New Roman"/>
                <w:b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color w:val="000000"/>
                <w:sz w:val="21"/>
                <w:szCs w:val="21"/>
              </w:rPr>
              <w:t>严重程度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14:paraId="7095B1BA" w14:textId="77777777" w:rsidR="00E628A6" w:rsidRDefault="00E628A6">
            <w:pPr>
              <w:widowControl/>
              <w:spacing w:line="300" w:lineRule="auto"/>
              <w:jc w:val="center"/>
              <w:rPr>
                <w:rFonts w:ascii="Times New Roman"/>
                <w:b/>
                <w:color w:val="000000"/>
                <w:sz w:val="21"/>
                <w:szCs w:val="21"/>
              </w:rPr>
            </w:pPr>
          </w:p>
          <w:p w14:paraId="39D00DD4" w14:textId="1ADF26C0" w:rsidR="00E628A6" w:rsidRDefault="00F97986">
            <w:pPr>
              <w:widowControl/>
              <w:spacing w:line="300" w:lineRule="auto"/>
              <w:jc w:val="center"/>
              <w:rPr>
                <w:rFonts w:ascii="Times New Roman"/>
                <w:b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color w:val="000000"/>
                <w:sz w:val="21"/>
                <w:szCs w:val="21"/>
              </w:rPr>
              <w:t>接口模块</w:t>
            </w:r>
          </w:p>
        </w:tc>
        <w:tc>
          <w:tcPr>
            <w:tcW w:w="3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14:paraId="7DAF4F29" w14:textId="77777777" w:rsidR="00E628A6" w:rsidRDefault="00E628A6">
            <w:pPr>
              <w:widowControl/>
              <w:spacing w:line="300" w:lineRule="auto"/>
              <w:jc w:val="center"/>
              <w:rPr>
                <w:rFonts w:ascii="Times New Roman"/>
                <w:b/>
                <w:color w:val="000000"/>
                <w:sz w:val="21"/>
                <w:szCs w:val="21"/>
              </w:rPr>
            </w:pPr>
          </w:p>
          <w:p w14:paraId="497CCD3B" w14:textId="77777777" w:rsidR="00E628A6" w:rsidRDefault="00E628A6">
            <w:pPr>
              <w:widowControl/>
              <w:spacing w:line="300" w:lineRule="auto"/>
              <w:jc w:val="center"/>
              <w:rPr>
                <w:rFonts w:ascii="Times New Roman"/>
                <w:b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color w:val="000000"/>
                <w:sz w:val="21"/>
                <w:szCs w:val="21"/>
              </w:rPr>
              <w:t>缺陷描述</w:t>
            </w:r>
          </w:p>
        </w:tc>
      </w:tr>
      <w:tr w:rsidR="00E628A6" w14:paraId="33896CE4" w14:textId="77777777" w:rsidTr="00F97986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3B6CCAD" w14:textId="060F9775" w:rsidR="00E628A6" w:rsidRDefault="00AA71BE">
            <w:pPr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/>
                <w:color w:val="000000"/>
                <w:sz w:val="21"/>
                <w:szCs w:val="21"/>
              </w:rPr>
              <w:t>1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D6EE86" w14:textId="5CE26CCC" w:rsidR="00E628A6" w:rsidRDefault="00E628A6">
            <w:pPr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/>
                <w:color w:val="000000"/>
                <w:sz w:val="21"/>
                <w:szCs w:val="21"/>
              </w:rPr>
              <w:t>Bug00</w:t>
            </w:r>
            <w:r w:rsidR="00AA71BE">
              <w:rPr>
                <w:rFonts w:ascii="Times New Roman"/>
                <w:color w:val="000000"/>
                <w:sz w:val="21"/>
                <w:szCs w:val="21"/>
              </w:rPr>
              <w:t>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897740" w14:textId="77777777" w:rsidR="00E628A6" w:rsidRDefault="00E628A6">
            <w:pPr>
              <w:widowControl/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/>
                <w:color w:val="000000"/>
                <w:sz w:val="21"/>
                <w:szCs w:val="21"/>
              </w:rPr>
              <w:t>Urgent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B0B3A8" w14:textId="7127F5CC" w:rsidR="00E628A6" w:rsidRDefault="00F97986">
            <w:pPr>
              <w:widowControl/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Times New Roman" w:hint="eastAsia"/>
                <w:color w:val="000000"/>
                <w:sz w:val="21"/>
                <w:szCs w:val="21"/>
              </w:rPr>
              <w:t>B</w:t>
            </w:r>
            <w:r>
              <w:rPr>
                <w:rFonts w:ascii="Times New Roman"/>
                <w:color w:val="000000"/>
                <w:sz w:val="21"/>
                <w:szCs w:val="21"/>
              </w:rPr>
              <w:t>P</w:t>
            </w:r>
            <w:r>
              <w:rPr>
                <w:rFonts w:ascii="Times New Roman" w:hint="eastAsia"/>
                <w:color w:val="000000"/>
                <w:sz w:val="21"/>
                <w:szCs w:val="21"/>
              </w:rPr>
              <w:t>lusTree</w:t>
            </w:r>
            <w:r>
              <w:rPr>
                <w:rFonts w:ascii="Times New Roman"/>
                <w:color w:val="000000"/>
                <w:sz w:val="21"/>
                <w:szCs w:val="21"/>
              </w:rPr>
              <w:t>.delete</w:t>
            </w:r>
            <w:proofErr w:type="spellEnd"/>
          </w:p>
        </w:tc>
        <w:tc>
          <w:tcPr>
            <w:tcW w:w="3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E912F8" w14:textId="5EAC0DD0" w:rsidR="00B71BAB" w:rsidRDefault="00AA71BE">
            <w:pPr>
              <w:widowControl/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 w:rsidRPr="00AA71BE">
              <w:rPr>
                <w:rFonts w:ascii="Times New Roman" w:hint="eastAsia"/>
                <w:color w:val="000000"/>
                <w:sz w:val="21"/>
                <w:szCs w:val="21"/>
              </w:rPr>
              <w:t>删除数据造成叶结点为空时，</w:t>
            </w:r>
            <w:r>
              <w:rPr>
                <w:rFonts w:ascii="Times New Roman" w:hint="eastAsia"/>
                <w:color w:val="000000"/>
                <w:sz w:val="21"/>
                <w:szCs w:val="21"/>
              </w:rPr>
              <w:t>无法</w:t>
            </w:r>
            <w:r w:rsidRPr="00AA71BE">
              <w:rPr>
                <w:rFonts w:ascii="Times New Roman" w:hint="eastAsia"/>
                <w:color w:val="000000"/>
                <w:sz w:val="21"/>
                <w:szCs w:val="21"/>
              </w:rPr>
              <w:t>正常完成删除操作</w:t>
            </w:r>
            <w:r>
              <w:rPr>
                <w:rFonts w:ascii="Times New Roman" w:hint="eastAsia"/>
                <w:color w:val="000000"/>
                <w:sz w:val="21"/>
                <w:szCs w:val="21"/>
              </w:rPr>
              <w:t>，引起崩溃</w:t>
            </w:r>
          </w:p>
        </w:tc>
      </w:tr>
    </w:tbl>
    <w:p w14:paraId="3CE0E3EE" w14:textId="77777777" w:rsidR="00E628A6" w:rsidRPr="00E628A6" w:rsidRDefault="00E628A6" w:rsidP="00E628A6"/>
    <w:p w14:paraId="1E84A1EC" w14:textId="1238A5BA" w:rsidR="00E628A6" w:rsidRDefault="00E628A6" w:rsidP="00B71BAB">
      <w:pPr>
        <w:pStyle w:val="1"/>
      </w:pPr>
      <w:bookmarkStart w:id="10" w:name="_Toc40640257"/>
      <w:r>
        <w:rPr>
          <w:rFonts w:hint="eastAsia"/>
        </w:rPr>
        <w:t>测试结论与建议</w:t>
      </w:r>
      <w:bookmarkEnd w:id="10"/>
    </w:p>
    <w:p w14:paraId="2CF2F7AC" w14:textId="0473B5E2" w:rsidR="00B431D2" w:rsidRPr="00B71BAB" w:rsidRDefault="00B431D2" w:rsidP="00B71BAB">
      <w:pPr>
        <w:ind w:left="720"/>
      </w:pPr>
      <w:r>
        <w:rPr>
          <w:rFonts w:hint="eastAsia"/>
        </w:rPr>
        <w:t>本次测试</w:t>
      </w:r>
      <w:r w:rsidR="00693778">
        <w:rPr>
          <w:rFonts w:hint="eastAsia"/>
        </w:rPr>
        <w:t>表明，代码基本正确完整。但</w:t>
      </w:r>
      <w:r>
        <w:rPr>
          <w:rFonts w:hint="eastAsia"/>
        </w:rPr>
        <w:t>发现了仍存在的较严重缺陷，应当尽快进行修复。</w:t>
      </w:r>
      <w:r w:rsidR="005843BC">
        <w:rPr>
          <w:rFonts w:hint="eastAsia"/>
        </w:rPr>
        <w:t>且</w:t>
      </w:r>
      <w:r w:rsidR="00380B91">
        <w:rPr>
          <w:rFonts w:hint="eastAsia"/>
        </w:rPr>
        <w:t>此</w:t>
      </w:r>
      <w:r w:rsidR="005843BC">
        <w:rPr>
          <w:rFonts w:hint="eastAsia"/>
        </w:rPr>
        <w:t>设计未考虑并发情况，</w:t>
      </w:r>
      <w:r w:rsidR="00EF6953">
        <w:rPr>
          <w:rFonts w:hint="eastAsia"/>
        </w:rPr>
        <w:t>尚</w:t>
      </w:r>
      <w:r w:rsidR="005843BC">
        <w:rPr>
          <w:rFonts w:hint="eastAsia"/>
        </w:rPr>
        <w:t>不足以作为成熟的B</w:t>
      </w:r>
      <w:r w:rsidR="005843BC">
        <w:t>+</w:t>
      </w:r>
      <w:proofErr w:type="gramStart"/>
      <w:r w:rsidR="005843BC">
        <w:rPr>
          <w:rFonts w:hint="eastAsia"/>
        </w:rPr>
        <w:t>树项目</w:t>
      </w:r>
      <w:proofErr w:type="gramEnd"/>
      <w:r w:rsidR="005843BC">
        <w:rPr>
          <w:rFonts w:hint="eastAsia"/>
        </w:rPr>
        <w:t>进行应用。</w:t>
      </w:r>
    </w:p>
    <w:sectPr w:rsidR="00B431D2" w:rsidRPr="00B71BAB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1B9E67" w14:textId="77777777" w:rsidR="008F4A1C" w:rsidRDefault="008F4A1C">
      <w:r>
        <w:separator/>
      </w:r>
    </w:p>
  </w:endnote>
  <w:endnote w:type="continuationSeparator" w:id="0">
    <w:p w14:paraId="7A20F8D0" w14:textId="77777777" w:rsidR="008F4A1C" w:rsidRDefault="008F4A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F10521" w14:paraId="5AA3B09A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93D7E2D" w14:textId="73AC435E" w:rsidR="00F10521" w:rsidRDefault="00F10521">
          <w:pPr>
            <w:ind w:right="360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71E51D2" w14:textId="4A45D294" w:rsidR="00F10521" w:rsidRDefault="00F10521"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 w:rsidR="00A554E3">
            <w:rPr>
              <w:rFonts w:ascii="Times New Roman"/>
            </w:rPr>
            <w:t>SJTU</w:t>
          </w:r>
          <w:r>
            <w:rPr>
              <w:rFonts w:ascii="Times New Roman"/>
            </w:rPr>
            <w:fldChar w:fldCharType="end"/>
          </w:r>
          <w:r>
            <w:rPr>
              <w:rFonts w:ascii="Times New Roman"/>
            </w:rPr>
            <w:t>, 20</w:t>
          </w:r>
          <w:r w:rsidR="00A554E3">
            <w:rPr>
              <w:rFonts w:ascii="Times New Roman" w:hint="eastAsia"/>
            </w:rPr>
            <w:t>2</w:t>
          </w:r>
          <w:r w:rsidR="00B338A2">
            <w:rPr>
              <w:rFonts w:ascii="Times New Roman"/>
            </w:rPr>
            <w:t>1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135DE74" w14:textId="77777777" w:rsidR="00F10521" w:rsidRDefault="00F10521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854ACA">
            <w:rPr>
              <w:rStyle w:val="a8"/>
              <w:rFonts w:ascii="Times New Roman"/>
              <w:noProof/>
            </w:rPr>
            <w:t>2</w:t>
          </w:r>
          <w:r>
            <w:rPr>
              <w:rStyle w:val="a8"/>
              <w:rFonts w:ascii="Times New Roman"/>
              <w:noProof/>
            </w:rPr>
            <w:fldChar w:fldCharType="end"/>
          </w:r>
          <w:r>
            <w:rPr>
              <w:rStyle w:val="a8"/>
              <w:rFonts w:ascii="Times New Roman"/>
              <w:noProof/>
            </w:rPr>
            <w:t xml:space="preserve"> of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NUMPAGES  \* MERGEFORMAT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854ACA" w:rsidRPr="00854ACA">
            <w:rPr>
              <w:rStyle w:val="a8"/>
              <w:noProof/>
            </w:rPr>
            <w:t>4</w:t>
          </w:r>
          <w:r>
            <w:rPr>
              <w:rStyle w:val="a8"/>
              <w:rFonts w:ascii="Times New Roman"/>
              <w:noProof/>
            </w:rPr>
            <w:fldChar w:fldCharType="end"/>
          </w:r>
        </w:p>
      </w:tc>
    </w:tr>
  </w:tbl>
  <w:p w14:paraId="54BAE115" w14:textId="77777777" w:rsidR="00F10521" w:rsidRDefault="00F1052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BC5732" w14:textId="77777777" w:rsidR="008F4A1C" w:rsidRDefault="008F4A1C">
      <w:r>
        <w:separator/>
      </w:r>
    </w:p>
  </w:footnote>
  <w:footnote w:type="continuationSeparator" w:id="0">
    <w:p w14:paraId="76CC6ECB" w14:textId="77777777" w:rsidR="008F4A1C" w:rsidRDefault="008F4A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4625EE" w14:textId="77777777" w:rsidR="00F10521" w:rsidRDefault="00F10521">
    <w:pPr>
      <w:rPr>
        <w:sz w:val="24"/>
      </w:rPr>
    </w:pPr>
  </w:p>
  <w:p w14:paraId="3D29F84C" w14:textId="77777777" w:rsidR="00F10521" w:rsidRDefault="00F10521">
    <w:pPr>
      <w:pBdr>
        <w:top w:val="single" w:sz="6" w:space="1" w:color="auto"/>
      </w:pBdr>
      <w:rPr>
        <w:sz w:val="24"/>
      </w:rPr>
    </w:pPr>
  </w:p>
  <w:p w14:paraId="0E27577A" w14:textId="4BB31945" w:rsidR="00F10521" w:rsidRDefault="00F10521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A554E3">
      <w:rPr>
        <w:rFonts w:ascii="Arial" w:hAnsi="Arial"/>
        <w:b/>
        <w:sz w:val="36"/>
      </w:rPr>
      <w:t>SJTU</w:t>
    </w:r>
    <w:r>
      <w:rPr>
        <w:rFonts w:ascii="Arial" w:hAnsi="Arial"/>
        <w:b/>
        <w:sz w:val="36"/>
      </w:rPr>
      <w:fldChar w:fldCharType="end"/>
    </w:r>
  </w:p>
  <w:p w14:paraId="16538AF6" w14:textId="77777777" w:rsidR="00F10521" w:rsidRDefault="00F10521">
    <w:pPr>
      <w:pBdr>
        <w:bottom w:val="single" w:sz="6" w:space="1" w:color="auto"/>
      </w:pBdr>
      <w:jc w:val="right"/>
      <w:rPr>
        <w:sz w:val="24"/>
      </w:rPr>
    </w:pPr>
  </w:p>
  <w:p w14:paraId="1E06B638" w14:textId="77777777" w:rsidR="00F10521" w:rsidRDefault="00F10521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F10521" w14:paraId="070D4A4B" w14:textId="77777777">
      <w:tc>
        <w:tcPr>
          <w:tcW w:w="6379" w:type="dxa"/>
        </w:tcPr>
        <w:p w14:paraId="1F4EC221" w14:textId="22E08DD6" w:rsidR="00F10521" w:rsidRDefault="00A554E3">
          <w:proofErr w:type="spellStart"/>
          <w:r>
            <w:rPr>
              <w:rFonts w:ascii="Times New Roman"/>
            </w:rPr>
            <w:t>B</w:t>
          </w:r>
          <w:r w:rsidR="001B2ECE">
            <w:rPr>
              <w:rFonts w:ascii="Times New Roman"/>
            </w:rPr>
            <w:t>PlusTree</w:t>
          </w:r>
          <w:proofErr w:type="spellEnd"/>
        </w:p>
      </w:tc>
      <w:tc>
        <w:tcPr>
          <w:tcW w:w="3179" w:type="dxa"/>
        </w:tcPr>
        <w:p w14:paraId="2B7A1F3E" w14:textId="77777777" w:rsidR="00F10521" w:rsidRDefault="00F10521">
          <w:pPr>
            <w:tabs>
              <w:tab w:val="left" w:pos="1135"/>
            </w:tabs>
            <w:spacing w:before="40"/>
            <w:ind w:right="68"/>
            <w:rPr>
              <w:rFonts w:ascii="Times New Roman"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</w:t>
          </w:r>
          <w:r>
            <w:rPr>
              <w:rFonts w:ascii="Times New Roman"/>
            </w:rPr>
            <w:t xml:space="preserve">           &lt;1.0&gt;</w:t>
          </w:r>
        </w:p>
      </w:tc>
    </w:tr>
    <w:tr w:rsidR="00F10521" w14:paraId="002E59BF" w14:textId="77777777">
      <w:tc>
        <w:tcPr>
          <w:tcW w:w="6379" w:type="dxa"/>
        </w:tcPr>
        <w:p w14:paraId="23E7DEA3" w14:textId="77777777" w:rsidR="00F10521" w:rsidRDefault="00F10521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 w:rsidR="00A554E3">
            <w:rPr>
              <w:rFonts w:ascii="Times New Roman" w:hint="eastAsia"/>
            </w:rPr>
            <w:t>测试评估报告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14:paraId="1154E052" w14:textId="73D783E9" w:rsidR="00F10521" w:rsidRDefault="00F10521">
          <w:pPr>
            <w:rPr>
              <w:rFonts w:ascii="Times New Roman"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Date:</w:t>
          </w: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&lt;</w:t>
          </w:r>
          <w:r w:rsidR="00A554E3">
            <w:rPr>
              <w:rFonts w:ascii="Times New Roman" w:hint="eastAsia"/>
              <w:noProof/>
            </w:rPr>
            <w:t>1</w:t>
          </w:r>
          <w:r w:rsidR="001B2ECE">
            <w:rPr>
              <w:rFonts w:ascii="Times New Roman"/>
              <w:noProof/>
            </w:rPr>
            <w:t>2</w:t>
          </w:r>
          <w:r>
            <w:rPr>
              <w:rFonts w:ascii="Times New Roman"/>
              <w:noProof/>
            </w:rPr>
            <w:t>/</w:t>
          </w:r>
          <w:r w:rsidR="00A554E3">
            <w:rPr>
              <w:rFonts w:ascii="Times New Roman" w:hint="eastAsia"/>
              <w:noProof/>
            </w:rPr>
            <w:t>05</w:t>
          </w:r>
          <w:r>
            <w:rPr>
              <w:rFonts w:ascii="Times New Roman"/>
              <w:noProof/>
            </w:rPr>
            <w:t>/</w:t>
          </w:r>
          <w:r w:rsidR="00A554E3">
            <w:rPr>
              <w:rFonts w:ascii="Times New Roman" w:hint="eastAsia"/>
              <w:noProof/>
            </w:rPr>
            <w:t>202</w:t>
          </w:r>
          <w:r w:rsidR="00F34758">
            <w:rPr>
              <w:rFonts w:ascii="Times New Roman"/>
              <w:noProof/>
            </w:rPr>
            <w:t>1</w:t>
          </w:r>
          <w:r>
            <w:rPr>
              <w:rFonts w:ascii="Times New Roman"/>
              <w:noProof/>
            </w:rPr>
            <w:t>&gt;</w:t>
          </w:r>
        </w:p>
      </w:tc>
    </w:tr>
    <w:tr w:rsidR="00F10521" w14:paraId="5FE58A67" w14:textId="77777777">
      <w:tc>
        <w:tcPr>
          <w:tcW w:w="9558" w:type="dxa"/>
          <w:gridSpan w:val="2"/>
        </w:tcPr>
        <w:p w14:paraId="0D35B175" w14:textId="28A01FBA" w:rsidR="00F10521" w:rsidRDefault="00A554E3">
          <w:pPr>
            <w:rPr>
              <w:rFonts w:ascii="Times New Roman"/>
            </w:rPr>
          </w:pPr>
          <w:r>
            <w:rPr>
              <w:rFonts w:ascii="Times New Roman"/>
              <w:noProof/>
            </w:rPr>
            <w:t>B</w:t>
          </w:r>
          <w:r w:rsidR="001B2ECE">
            <w:rPr>
              <w:rFonts w:ascii="Times New Roman"/>
              <w:noProof/>
            </w:rPr>
            <w:t>PlusTree</w:t>
          </w:r>
          <w:r>
            <w:rPr>
              <w:rFonts w:ascii="Times New Roman" w:hint="eastAsia"/>
              <w:noProof/>
            </w:rPr>
            <w:t>测试评估报告</w:t>
          </w:r>
        </w:p>
      </w:tc>
    </w:tr>
  </w:tbl>
  <w:p w14:paraId="03FB82C7" w14:textId="77777777" w:rsidR="00F10521" w:rsidRDefault="00F10521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vlJc w:val="left"/>
    </w:lvl>
    <w:lvl w:ilvl="1">
      <w:start w:val="1"/>
      <w:numFmt w:val="decimal"/>
      <w:pStyle w:val="2"/>
      <w:lvlText w:val="%1.%2"/>
      <w:lvlJc w:val="left"/>
    </w:lvl>
    <w:lvl w:ilvl="2">
      <w:start w:val="1"/>
      <w:numFmt w:val="decimal"/>
      <w:pStyle w:val="3"/>
      <w:lvlText w:val="%1.%2.%3"/>
      <w:lvlJc w:val="left"/>
    </w:lvl>
    <w:lvl w:ilvl="3">
      <w:start w:val="1"/>
      <w:numFmt w:val="decimal"/>
      <w:pStyle w:val="4"/>
      <w:lvlText w:val="%1.%2.%3.%4"/>
      <w:lvlJc w:val="left"/>
    </w:lvl>
    <w:lvl w:ilvl="4">
      <w:start w:val="1"/>
      <w:numFmt w:val="decimal"/>
      <w:pStyle w:val="5"/>
      <w:lvlText w:val="%1.%2.%3.%4.%5"/>
      <w:lvlJc w:val="left"/>
    </w:lvl>
    <w:lvl w:ilvl="5">
      <w:start w:val="1"/>
      <w:numFmt w:val="decimal"/>
      <w:pStyle w:val="6"/>
      <w:lvlText w:val="%1.%2.%3.%4.%5.%6"/>
      <w:lvlJc w:val="left"/>
    </w:lvl>
    <w:lvl w:ilvl="6">
      <w:start w:val="1"/>
      <w:numFmt w:val="decimal"/>
      <w:pStyle w:val="7"/>
      <w:lvlText w:val="%1.%2.%3.%4.%5.%6.%7"/>
      <w:lvlJc w:val="left"/>
    </w:lvl>
    <w:lvl w:ilvl="7">
      <w:start w:val="1"/>
      <w:numFmt w:val="decimal"/>
      <w:pStyle w:val="8"/>
      <w:lvlText w:val="%1.%2.%3.%4.%5.%6.%7.%8"/>
      <w:lvlJc w:val="left"/>
    </w:lvl>
    <w:lvl w:ilvl="8">
      <w:start w:val="1"/>
      <w:numFmt w:val="decimal"/>
      <w:pStyle w:val="9"/>
      <w:lvlText w:val="%1.%2.%3.%4.%5.%6.%7.%8.%9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7CB6D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2443A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D4B6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1DD2C45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2982B5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375481C"/>
    <w:multiLevelType w:val="multilevel"/>
    <w:tmpl w:val="E6747DA6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69D547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42B97F7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9E170D0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E293681"/>
    <w:multiLevelType w:val="multilevel"/>
    <w:tmpl w:val="54AEF694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4F64732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2DF7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6D2F7D46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71F21F2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743601F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56150C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BE434D7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7D917715"/>
    <w:multiLevelType w:val="hybridMultilevel"/>
    <w:tmpl w:val="D29C544C"/>
    <w:lvl w:ilvl="0" w:tplc="A316F9F4">
      <w:start w:val="1"/>
      <w:numFmt w:val="bullet"/>
      <w:lvlText w:val=""/>
      <w:lvlJc w:val="left"/>
      <w:pPr>
        <w:ind w:left="1080" w:hanging="36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{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0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{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0"/>
  </w:num>
  <w:num w:numId="12">
    <w:abstractNumId w:val="8"/>
  </w:num>
  <w:num w:numId="13">
    <w:abstractNumId w:val="18"/>
  </w:num>
  <w:num w:numId="14">
    <w:abstractNumId w:val="7"/>
  </w:num>
  <w:num w:numId="15">
    <w:abstractNumId w:val="4"/>
  </w:num>
  <w:num w:numId="16">
    <w:abstractNumId w:val="17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6"/>
  </w:num>
  <w:num w:numId="22">
    <w:abstractNumId w:val="21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4E3"/>
    <w:rsid w:val="000042E9"/>
    <w:rsid w:val="000456C1"/>
    <w:rsid w:val="00047704"/>
    <w:rsid w:val="00174B0E"/>
    <w:rsid w:val="001B2ECE"/>
    <w:rsid w:val="001C4BB7"/>
    <w:rsid w:val="00205BCC"/>
    <w:rsid w:val="00224587"/>
    <w:rsid w:val="002C1546"/>
    <w:rsid w:val="002D5C3D"/>
    <w:rsid w:val="00380B91"/>
    <w:rsid w:val="00381F12"/>
    <w:rsid w:val="003C0CF6"/>
    <w:rsid w:val="003D35E4"/>
    <w:rsid w:val="005843BC"/>
    <w:rsid w:val="005A24B0"/>
    <w:rsid w:val="005B1381"/>
    <w:rsid w:val="005C7F68"/>
    <w:rsid w:val="006361D2"/>
    <w:rsid w:val="00661916"/>
    <w:rsid w:val="00693778"/>
    <w:rsid w:val="006A5116"/>
    <w:rsid w:val="00713ECB"/>
    <w:rsid w:val="00764E21"/>
    <w:rsid w:val="007D0E37"/>
    <w:rsid w:val="00833B8A"/>
    <w:rsid w:val="00854ACA"/>
    <w:rsid w:val="00881BAE"/>
    <w:rsid w:val="008C37D5"/>
    <w:rsid w:val="008F4A1C"/>
    <w:rsid w:val="009735BF"/>
    <w:rsid w:val="009B6FDD"/>
    <w:rsid w:val="009E05AE"/>
    <w:rsid w:val="009E260D"/>
    <w:rsid w:val="00A554E3"/>
    <w:rsid w:val="00A7543B"/>
    <w:rsid w:val="00AA71BE"/>
    <w:rsid w:val="00AE6DEC"/>
    <w:rsid w:val="00B338A2"/>
    <w:rsid w:val="00B431D2"/>
    <w:rsid w:val="00B71BAB"/>
    <w:rsid w:val="00BD1BC8"/>
    <w:rsid w:val="00BF0F8C"/>
    <w:rsid w:val="00C449D1"/>
    <w:rsid w:val="00C959C4"/>
    <w:rsid w:val="00D4025B"/>
    <w:rsid w:val="00D6701A"/>
    <w:rsid w:val="00D8618C"/>
    <w:rsid w:val="00DA1B43"/>
    <w:rsid w:val="00E51933"/>
    <w:rsid w:val="00E628A6"/>
    <w:rsid w:val="00ED770E"/>
    <w:rsid w:val="00EF3D63"/>
    <w:rsid w:val="00EF6953"/>
    <w:rsid w:val="00F10521"/>
    <w:rsid w:val="00F34758"/>
    <w:rsid w:val="00F97986"/>
    <w:rsid w:val="00FC1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5644309"/>
  <w15:chartTrackingRefBased/>
  <w15:docId w15:val="{2CC27756-5C44-46F9-A554-9D191F7E5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ind w:left="720" w:hanging="720"/>
      <w:outlineLvl w:val="0"/>
    </w:pPr>
    <w:rPr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customStyle="1" w:styleId="10">
    <w:name w:val="目录 1"/>
    <w:basedOn w:val="a"/>
    <w:next w:val="a"/>
    <w:autoRedefine/>
    <w:uiPriority w:val="39"/>
    <w:pPr>
      <w:tabs>
        <w:tab w:val="right" w:pos="9360"/>
      </w:tabs>
      <w:spacing w:before="240" w:after="60"/>
      <w:ind w:right="720"/>
    </w:pPr>
  </w:style>
  <w:style w:type="paragraph" w:customStyle="1" w:styleId="20">
    <w:name w:val="目录 2"/>
    <w:basedOn w:val="a"/>
    <w:next w:val="a"/>
    <w:autoRedefine/>
    <w:uiPriority w:val="39"/>
    <w:pPr>
      <w:tabs>
        <w:tab w:val="right" w:pos="9360"/>
      </w:tabs>
      <w:ind w:left="432" w:right="720"/>
    </w:pPr>
  </w:style>
  <w:style w:type="paragraph" w:customStyle="1" w:styleId="30">
    <w:name w:val="目录 3"/>
    <w:basedOn w:val="a"/>
    <w:next w:val="a"/>
    <w:autoRedefine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customStyle="1" w:styleId="40">
    <w:name w:val="目录 4"/>
    <w:basedOn w:val="a"/>
    <w:next w:val="a"/>
    <w:autoRedefine/>
    <w:semiHidden/>
    <w:pPr>
      <w:ind w:left="600"/>
    </w:pPr>
  </w:style>
  <w:style w:type="paragraph" w:customStyle="1" w:styleId="50">
    <w:name w:val="目录 5"/>
    <w:basedOn w:val="a"/>
    <w:next w:val="a"/>
    <w:autoRedefine/>
    <w:semiHidden/>
    <w:pPr>
      <w:ind w:left="800"/>
    </w:pPr>
  </w:style>
  <w:style w:type="paragraph" w:customStyle="1" w:styleId="60">
    <w:name w:val="目录 6"/>
    <w:basedOn w:val="a"/>
    <w:next w:val="a"/>
    <w:autoRedefine/>
    <w:semiHidden/>
    <w:pPr>
      <w:ind w:left="1000"/>
    </w:pPr>
  </w:style>
  <w:style w:type="paragraph" w:customStyle="1" w:styleId="70">
    <w:name w:val="目录 7"/>
    <w:basedOn w:val="a"/>
    <w:next w:val="a"/>
    <w:autoRedefine/>
    <w:semiHidden/>
    <w:pPr>
      <w:ind w:left="1200"/>
    </w:pPr>
  </w:style>
  <w:style w:type="paragraph" w:customStyle="1" w:styleId="80">
    <w:name w:val="目录 8"/>
    <w:basedOn w:val="a"/>
    <w:next w:val="a"/>
    <w:autoRedefine/>
    <w:semiHidden/>
    <w:pPr>
      <w:ind w:left="1400"/>
    </w:pPr>
  </w:style>
  <w:style w:type="paragraph" w:customStyle="1" w:styleId="90">
    <w:name w:val="目录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23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9"/>
    <w:autoRedefine/>
    <w:pPr>
      <w:spacing w:after="120"/>
      <w:ind w:left="720"/>
    </w:pPr>
    <w:rPr>
      <w:rFonts w:ascii="Times New Roman"/>
      <w:i/>
      <w:color w:val="0000FF"/>
    </w:rPr>
  </w:style>
  <w:style w:type="character" w:styleId="ae">
    <w:name w:val="Hyperlink"/>
    <w:rPr>
      <w:color w:val="0000FF"/>
      <w:u w:val="single"/>
    </w:rPr>
  </w:style>
  <w:style w:type="character" w:styleId="af">
    <w:name w:val="FollowedHyperlink"/>
    <w:rPr>
      <w:color w:val="800080"/>
      <w:u w:val="single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character" w:styleId="af0">
    <w:name w:val="Unresolved Mention"/>
    <w:basedOn w:val="a0"/>
    <w:uiPriority w:val="99"/>
    <w:semiHidden/>
    <w:unhideWhenUsed/>
    <w:rsid w:val="00E51933"/>
    <w:rPr>
      <w:color w:val="605E5C"/>
      <w:shd w:val="clear" w:color="auto" w:fill="E1DFDD"/>
    </w:rPr>
  </w:style>
  <w:style w:type="table" w:styleId="af1">
    <w:name w:val="Table Grid"/>
    <w:basedOn w:val="a1"/>
    <w:rsid w:val="00E628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80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2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8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65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5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9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3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1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8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7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1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0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0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4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3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5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2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6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9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8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3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courses_2020Spring\Software%20Test\labs\group_program\Software-Test\&#27979;&#35797;&#35780;&#20272;&#25253;&#21578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测试评估报告.dot</Template>
  <TotalTime>97</TotalTime>
  <Pages>6</Pages>
  <Words>417</Words>
  <Characters>2379</Characters>
  <Application>Microsoft Office Word</Application>
  <DocSecurity>0</DocSecurity>
  <Lines>19</Lines>
  <Paragraphs>5</Paragraphs>
  <ScaleCrop>false</ScaleCrop>
  <Company>&lt;公司名称&gt;</Company>
  <LinksUpToDate>false</LinksUpToDate>
  <CharactersWithSpaces>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测试评估报告</dc:title>
  <dc:subject>&lt;项目名称&gt;</dc:subject>
  <dc:creator>ALIENWARE</dc:creator>
  <cp:keywords/>
  <cp:lastModifiedBy>天龙</cp:lastModifiedBy>
  <cp:revision>42</cp:revision>
  <dcterms:created xsi:type="dcterms:W3CDTF">2020-05-17T11:28:00Z</dcterms:created>
  <dcterms:modified xsi:type="dcterms:W3CDTF">2021-05-12T02:55:00Z</dcterms:modified>
</cp:coreProperties>
</file>